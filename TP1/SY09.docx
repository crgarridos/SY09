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rsidR="00843104" w:rsidRPr="006B781A" w:rsidRDefault="00B77304">
          <w:pPr>
            <w:pStyle w:val="Logotipo"/>
          </w:pPr>
          <w:sdt>
            <w:sdtPr>
              <w:alias w:val="Haga clic en el icono de la derecha para reemplazar el logo"/>
              <w:tag w:val="Haga clic en el icono de la derecha para reemplazar el logo"/>
              <w:id w:val="-2090688503"/>
              <w:picture/>
            </w:sdtPr>
            <w:sdtContent>
              <w:r w:rsidRPr="006B781A">
                <w:rPr>
                  <w:noProof/>
                  <w:lang w:eastAsia="es-CL"/>
                </w:rPr>
                <w:drawing>
                  <wp:inline distT="0" distB="0" distL="0" distR="0">
                    <wp:extent cx="1905000" cy="63817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5000" cy="638175"/>
                            </a:xfrm>
                            <a:prstGeom prst="rect">
                              <a:avLst/>
                            </a:prstGeom>
                            <a:noFill/>
                            <a:ln>
                              <a:noFill/>
                            </a:ln>
                          </pic:spPr>
                        </pic:pic>
                      </a:graphicData>
                    </a:graphic>
                  </wp:inline>
                </w:drawing>
              </w:r>
            </w:sdtContent>
          </w:sdt>
        </w:p>
        <w:p w:rsidR="00161292" w:rsidRPr="006B781A" w:rsidRDefault="00F81DD9" w:rsidP="00161292">
          <w:pPr>
            <w:tabs>
              <w:tab w:val="left" w:pos="6645"/>
            </w:tabs>
          </w:pPr>
          <w:r w:rsidRPr="006B781A">
            <w:rPr>
              <w:noProof/>
              <w:lang w:eastAsia="es-CL"/>
            </w:rPr>
            <mc:AlternateContent>
              <mc:Choice Requires="wps">
                <w:drawing>
                  <wp:anchor distT="0" distB="0" distL="114300" distR="114300" simplePos="0" relativeHeight="251659264" behindDoc="0" locked="0" layoutInCell="1" allowOverlap="1" wp14:anchorId="5C416521" wp14:editId="53D19567">
                    <wp:simplePos x="0" y="0"/>
                    <wp:positionH relativeFrom="margin">
                      <wp:posOffset>-66675</wp:posOffset>
                    </wp:positionH>
                    <wp:positionV relativeFrom="margin">
                      <wp:posOffset>2736850</wp:posOffset>
                    </wp:positionV>
                    <wp:extent cx="5486400" cy="1463040"/>
                    <wp:effectExtent l="0" t="0" r="15240" b="3810"/>
                    <wp:wrapTopAndBottom/>
                    <wp:docPr id="2" name="Cuadro de texto 2" descr="Cuadro de texto para mostrar el título y el subtítu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B77304" w:rsidRPr="00F91FC1" w:rsidRDefault="00B77304" w:rsidP="00C011C7">
                                <w:pPr>
                                  <w:pStyle w:val="Puesto"/>
                                  <w:rPr>
                                    <w:lang w:val="es-ES"/>
                                  </w:rPr>
                                </w:pPr>
                                <w:sdt>
                                  <w:sdtPr>
                                    <w:rPr>
                                      <w:lang w:val="es-ES"/>
                                    </w:rPr>
                                    <w:alias w:val="Título"/>
                                    <w:tag w:val=""/>
                                    <w:id w:val="187880482"/>
                                    <w:placeholder>
                                      <w:docPart w:val="89B80F22D71D4AB3B74EFDA377DBF4B0"/>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142410">
                                      <w:rPr>
                                        <w:lang w:val="es-CL"/>
                                      </w:rPr>
                                      <w:t>SY09 – TP1</w:t>
                                    </w:r>
                                  </w:sdtContent>
                                </w:sdt>
                              </w:p>
                              <w:p w:rsidR="00B77304" w:rsidRPr="00F91FC1" w:rsidRDefault="00B77304" w:rsidP="00C011C7">
                                <w:pPr>
                                  <w:pStyle w:val="Subttulo"/>
                                  <w:rPr>
                                    <w:lang w:val="es-ES"/>
                                  </w:rPr>
                                </w:pPr>
                                <w:sdt>
                                  <w:sdtPr>
                                    <w:alias w:val="Subtítulo"/>
                                    <w:tag w:val=""/>
                                    <w:id w:val="2056579944"/>
                                    <w:placeholder>
                                      <w:docPart w:val="C679FBBD73FC40A395FD774FFB63DCDD"/>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Pr="00B77304">
                                      <w:t>Analyse de données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5C416521" id="_x0000_t202" coordsize="21600,21600" o:spt="202" path="m,l,21600r21600,l21600,xe">
                    <v:stroke joinstyle="miter"/>
                    <v:path gradientshapeok="t" o:connecttype="rect"/>
                  </v:shapetype>
                  <v:shape id="Cuadro de texto 2" o:spid="_x0000_s1026" type="#_x0000_t202" alt="Cuadro de texto para mostrar el título y el subtítulo del documento" style="position:absolute;margin-left:-5.25pt;margin-top:215.5pt;width:6in;height:11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" filled="f" stroked="f" strokeweight=".5pt">
                    <v:textbox style="mso-fit-shape-to-text:t" inset="0,0,0,0">
                      <w:txbxContent>
                        <w:p w:rsidR="00B77304" w:rsidRPr="00F91FC1" w:rsidRDefault="00B77304" w:rsidP="00C011C7">
                          <w:pPr>
                            <w:pStyle w:val="Puesto"/>
                            <w:rPr>
                              <w:lang w:val="es-ES"/>
                            </w:rPr>
                          </w:pPr>
                          <w:sdt>
                            <w:sdtPr>
                              <w:rPr>
                                <w:lang w:val="es-ES"/>
                              </w:rPr>
                              <w:alias w:val="Título"/>
                              <w:tag w:val=""/>
                              <w:id w:val="187880482"/>
                              <w:placeholder>
                                <w:docPart w:val="89B80F22D71D4AB3B74EFDA377DBF4B0"/>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142410">
                                <w:rPr>
                                  <w:lang w:val="es-CL"/>
                                </w:rPr>
                                <w:t>SY09 – TP1</w:t>
                              </w:r>
                            </w:sdtContent>
                          </w:sdt>
                        </w:p>
                        <w:p w:rsidR="00B77304" w:rsidRPr="00F91FC1" w:rsidRDefault="00B77304" w:rsidP="00C011C7">
                          <w:pPr>
                            <w:pStyle w:val="Subttulo"/>
                            <w:rPr>
                              <w:lang w:val="es-ES"/>
                            </w:rPr>
                          </w:pPr>
                          <w:sdt>
                            <w:sdtPr>
                              <w:alias w:val="Subtítulo"/>
                              <w:tag w:val=""/>
                              <w:id w:val="2056579944"/>
                              <w:placeholder>
                                <w:docPart w:val="C679FBBD73FC40A395FD774FFB63DCDD"/>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Pr="00B77304">
                                <w:t>Analyse de données</w:t>
                              </w:r>
                            </w:sdtContent>
                          </w:sdt>
                        </w:p>
                      </w:txbxContent>
                    </v:textbox>
                    <w10:wrap type="topAndBottom" anchorx="margin" anchory="margin"/>
                  </v:shape>
                </w:pict>
              </mc:Fallback>
            </mc:AlternateContent>
          </w:r>
          <w:r w:rsidR="00C011C7" w:rsidRPr="006B781A">
            <w:rPr>
              <w:noProof/>
              <w:lang w:eastAsia="es-CL"/>
            </w:rPr>
            <mc:AlternateContent>
              <mc:Choice Requires="wps">
                <w:drawing>
                  <wp:anchor distT="0" distB="0" distL="114300" distR="114300" simplePos="0" relativeHeight="251661312" behindDoc="0" locked="0" layoutInCell="1" allowOverlap="1" wp14:anchorId="2A5D7845" wp14:editId="5EDBBF77">
                    <wp:simplePos x="0" y="0"/>
                    <wp:positionH relativeFrom="margin">
                      <wp:posOffset>0</wp:posOffset>
                    </wp:positionH>
                    <wp:positionV relativeFrom="margin">
                      <wp:posOffset>8058150</wp:posOffset>
                    </wp:positionV>
                    <wp:extent cx="5943600" cy="621792"/>
                    <wp:effectExtent l="0" t="0" r="0" b="6985"/>
                    <wp:wrapTopAndBottom/>
                    <wp:docPr id="1" name="Cuadro de texto 1" descr="Cuadro de texto para mostrar la información de contacto de la empresa"/>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555"/>
                                  <w:gridCol w:w="431"/>
                                  <w:gridCol w:w="2565"/>
                                  <w:gridCol w:w="431"/>
                                  <w:gridCol w:w="2561"/>
                                </w:tblGrid>
                                <w:tr w:rsidR="00B77304">
                                  <w:sdt>
                                    <w:sdtPr>
                                      <w:alias w:val="Dirección"/>
                                      <w:tag w:val=""/>
                                      <w:id w:val="1455059168"/>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B77304" w:rsidRPr="00F91FC1" w:rsidRDefault="00B77304" w:rsidP="00B77304">
                                          <w:pPr>
                                            <w:pStyle w:val="Informacindecontacto"/>
                                            <w:rPr>
                                              <w:lang w:val="es-ES"/>
                                            </w:rPr>
                                          </w:pPr>
                                          <w:r>
                                            <w:t>P15</w:t>
                                          </w:r>
                                        </w:p>
                                      </w:tc>
                                    </w:sdtContent>
                                  </w:sdt>
                                  <w:tc>
                                    <w:tcPr>
                                      <w:tcW w:w="252" w:type="pct"/>
                                    </w:tcPr>
                                    <w:p w:rsidR="00B77304" w:rsidRPr="00F91FC1" w:rsidRDefault="00B77304">
                                      <w:pPr>
                                        <w:pStyle w:val="Informacindecontacto"/>
                                        <w:rPr>
                                          <w:lang w:val="es-ES"/>
                                        </w:rPr>
                                      </w:pPr>
                                    </w:p>
                                  </w:tc>
                                  <w:tc>
                                    <w:tcPr>
                                      <w:tcW w:w="1501" w:type="pct"/>
                                    </w:tcPr>
                                    <w:p w:rsidR="00B77304" w:rsidRDefault="00B77304">
                                      <w:pPr>
                                        <w:pStyle w:val="Informacindecontacto"/>
                                        <w:jc w:val="center"/>
                                      </w:pPr>
                                      <w:r>
                                        <w:t xml:space="preserve">02/04/2015 </w:t>
                                      </w:r>
                                      <w:sdt>
                                        <w:sdtPr>
                                          <w:alias w:val="Teléfono de la compañía"/>
                                          <w:tag w:val=""/>
                                          <w:id w:val="-1909762257"/>
                                          <w:showingPlcHdr/>
                                          <w:dataBinding w:prefixMappings="xmlns:ns0='http://schemas.microsoft.com/office/2006/coverPageProps' " w:xpath="/ns0:CoverPageProperties[1]/ns0:CompanyPhone[1]" w:storeItemID="{55AF091B-3C7A-41E3-B477-F2FDAA23CFDA}"/>
                                          <w15:appearance w15:val="hidden"/>
                                          <w:text/>
                                        </w:sdtPr>
                                        <w:sdtContent>
                                          <w:r>
                                            <w:t xml:space="preserve">     </w:t>
                                          </w:r>
                                        </w:sdtContent>
                                      </w:sdt>
                                    </w:p>
                                    <w:p w:rsidR="00B77304" w:rsidRDefault="00B77304" w:rsidP="00B77304">
                                      <w:pPr>
                                        <w:pStyle w:val="Informacindecontacto"/>
                                        <w:jc w:val="center"/>
                                      </w:pPr>
                                    </w:p>
                                  </w:tc>
                                  <w:tc>
                                    <w:tcPr>
                                      <w:tcW w:w="252" w:type="pct"/>
                                    </w:tcPr>
                                    <w:p w:rsidR="00B77304" w:rsidRDefault="00B77304">
                                      <w:pPr>
                                        <w:pStyle w:val="Informacindecontacto"/>
                                      </w:pPr>
                                    </w:p>
                                  </w:tc>
                                  <w:tc>
                                    <w:tcPr>
                                      <w:tcW w:w="1500" w:type="pct"/>
                                    </w:tcPr>
                                    <w:sdt>
                                      <w:sdtPr>
                                        <w:alias w:val="Correo electrónico"/>
                                        <w:tag w:val=""/>
                                        <w:id w:val="-1253042920"/>
                                        <w:dataBinding w:prefixMappings="xmlns:ns0='http://schemas.microsoft.com/office/2006/coverPageProps' " w:xpath="/ns0:CoverPageProperties[1]/ns0:CompanyEmail[1]" w:storeItemID="{55AF091B-3C7A-41E3-B477-F2FDAA23CFDA}"/>
                                        <w15:appearance w15:val="hidden"/>
                                        <w:text/>
                                      </w:sdtPr>
                                      <w:sdtContent>
                                        <w:p w:rsidR="00B77304" w:rsidRDefault="00B77304">
                                          <w:pPr>
                                            <w:pStyle w:val="Informacindecontacto"/>
                                            <w:jc w:val="right"/>
                                          </w:pPr>
                                          <w:r>
                                            <w:t>Cristian GARRIDO</w:t>
                                          </w:r>
                                        </w:p>
                                      </w:sdtContent>
                                    </w:sdt>
                                    <w:p w:rsidR="00B77304" w:rsidRDefault="00B77304" w:rsidP="00B77304">
                                      <w:pPr>
                                        <w:pStyle w:val="Informacindecontacto"/>
                                        <w:jc w:val="right"/>
                                      </w:pPr>
                                      <w:sdt>
                                        <w:sdtPr>
                                          <w:alias w:val="Dirección web"/>
                                          <w:tag w:val=""/>
                                          <w:id w:val="-1762528948"/>
                                          <w:dataBinding w:prefixMappings="xmlns:ns0='http://purl.org/dc/elements/1.1/' xmlns:ns1='http://schemas.openxmlformats.org/package/2006/metadata/core-properties' " w:xpath="/ns1:coreProperties[1]/ns1:contentStatus[1]" w:storeItemID="{6C3C8BC8-F283-45AE-878A-BAB7291924A1}"/>
                                          <w15:appearance w15:val="hidden"/>
                                          <w:text/>
                                        </w:sdtPr>
                                        <w:sdtContent>
                                          <w:r>
                                            <w:t>Felix FLORES</w:t>
                                          </w:r>
                                        </w:sdtContent>
                                      </w:sdt>
                                    </w:p>
                                  </w:tc>
                                </w:tr>
                              </w:tbl>
                              <w:p w:rsidR="00B77304" w:rsidRDefault="00B77304" w:rsidP="00C011C7">
                                <w:pPr>
                                  <w:pStyle w:val="Espaciodetabla"/>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A5D7845" id="Cuadro de texto 1" o:spid="_x0000_s1027" type="#_x0000_t202" alt="Cuadro de texto para mostrar la información de contacto de la empresa" style="position:absolute;margin-left:0;margin-top:634.5pt;width:468pt;height:48.9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" fillcolor="#f24f4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555"/>
                            <w:gridCol w:w="431"/>
                            <w:gridCol w:w="2565"/>
                            <w:gridCol w:w="431"/>
                            <w:gridCol w:w="2561"/>
                          </w:tblGrid>
                          <w:tr w:rsidR="00B77304">
                            <w:sdt>
                              <w:sdtPr>
                                <w:alias w:val="Dirección"/>
                                <w:tag w:val=""/>
                                <w:id w:val="1455059168"/>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B77304" w:rsidRPr="00F91FC1" w:rsidRDefault="00B77304" w:rsidP="00B77304">
                                    <w:pPr>
                                      <w:pStyle w:val="Informacindecontacto"/>
                                      <w:rPr>
                                        <w:lang w:val="es-ES"/>
                                      </w:rPr>
                                    </w:pPr>
                                    <w:r>
                                      <w:t>P15</w:t>
                                    </w:r>
                                  </w:p>
                                </w:tc>
                              </w:sdtContent>
                            </w:sdt>
                            <w:tc>
                              <w:tcPr>
                                <w:tcW w:w="252" w:type="pct"/>
                              </w:tcPr>
                              <w:p w:rsidR="00B77304" w:rsidRPr="00F91FC1" w:rsidRDefault="00B77304">
                                <w:pPr>
                                  <w:pStyle w:val="Informacindecontacto"/>
                                  <w:rPr>
                                    <w:lang w:val="es-ES"/>
                                  </w:rPr>
                                </w:pPr>
                              </w:p>
                            </w:tc>
                            <w:tc>
                              <w:tcPr>
                                <w:tcW w:w="1501" w:type="pct"/>
                              </w:tcPr>
                              <w:p w:rsidR="00B77304" w:rsidRDefault="00B77304">
                                <w:pPr>
                                  <w:pStyle w:val="Informacindecontacto"/>
                                  <w:jc w:val="center"/>
                                </w:pPr>
                                <w:r>
                                  <w:t xml:space="preserve">02/04/2015 </w:t>
                                </w:r>
                                <w:sdt>
                                  <w:sdtPr>
                                    <w:alias w:val="Teléfono de la compañía"/>
                                    <w:tag w:val=""/>
                                    <w:id w:val="-1909762257"/>
                                    <w:showingPlcHdr/>
                                    <w:dataBinding w:prefixMappings="xmlns:ns0='http://schemas.microsoft.com/office/2006/coverPageProps' " w:xpath="/ns0:CoverPageProperties[1]/ns0:CompanyPhone[1]" w:storeItemID="{55AF091B-3C7A-41E3-B477-F2FDAA23CFDA}"/>
                                    <w15:appearance w15:val="hidden"/>
                                    <w:text/>
                                  </w:sdtPr>
                                  <w:sdtContent>
                                    <w:r>
                                      <w:t xml:space="preserve">     </w:t>
                                    </w:r>
                                  </w:sdtContent>
                                </w:sdt>
                              </w:p>
                              <w:p w:rsidR="00B77304" w:rsidRDefault="00B77304" w:rsidP="00B77304">
                                <w:pPr>
                                  <w:pStyle w:val="Informacindecontacto"/>
                                  <w:jc w:val="center"/>
                                </w:pPr>
                              </w:p>
                            </w:tc>
                            <w:tc>
                              <w:tcPr>
                                <w:tcW w:w="252" w:type="pct"/>
                              </w:tcPr>
                              <w:p w:rsidR="00B77304" w:rsidRDefault="00B77304">
                                <w:pPr>
                                  <w:pStyle w:val="Informacindecontacto"/>
                                </w:pPr>
                              </w:p>
                            </w:tc>
                            <w:tc>
                              <w:tcPr>
                                <w:tcW w:w="1500" w:type="pct"/>
                              </w:tcPr>
                              <w:sdt>
                                <w:sdtPr>
                                  <w:alias w:val="Correo electrónico"/>
                                  <w:tag w:val=""/>
                                  <w:id w:val="-1253042920"/>
                                  <w:dataBinding w:prefixMappings="xmlns:ns0='http://schemas.microsoft.com/office/2006/coverPageProps' " w:xpath="/ns0:CoverPageProperties[1]/ns0:CompanyEmail[1]" w:storeItemID="{55AF091B-3C7A-41E3-B477-F2FDAA23CFDA}"/>
                                  <w15:appearance w15:val="hidden"/>
                                  <w:text/>
                                </w:sdtPr>
                                <w:sdtContent>
                                  <w:p w:rsidR="00B77304" w:rsidRDefault="00B77304">
                                    <w:pPr>
                                      <w:pStyle w:val="Informacindecontacto"/>
                                      <w:jc w:val="right"/>
                                    </w:pPr>
                                    <w:r>
                                      <w:t>Cristian GARRIDO</w:t>
                                    </w:r>
                                  </w:p>
                                </w:sdtContent>
                              </w:sdt>
                              <w:p w:rsidR="00B77304" w:rsidRDefault="00B77304" w:rsidP="00B77304">
                                <w:pPr>
                                  <w:pStyle w:val="Informacindecontacto"/>
                                  <w:jc w:val="right"/>
                                </w:pPr>
                                <w:sdt>
                                  <w:sdtPr>
                                    <w:alias w:val="Dirección web"/>
                                    <w:tag w:val=""/>
                                    <w:id w:val="-1762528948"/>
                                    <w:dataBinding w:prefixMappings="xmlns:ns0='http://purl.org/dc/elements/1.1/' xmlns:ns1='http://schemas.openxmlformats.org/package/2006/metadata/core-properties' " w:xpath="/ns1:coreProperties[1]/ns1:contentStatus[1]" w:storeItemID="{6C3C8BC8-F283-45AE-878A-BAB7291924A1}"/>
                                    <w15:appearance w15:val="hidden"/>
                                    <w:text/>
                                  </w:sdtPr>
                                  <w:sdtContent>
                                    <w:r>
                                      <w:t>Felix FLORES</w:t>
                                    </w:r>
                                  </w:sdtContent>
                                </w:sdt>
                              </w:p>
                            </w:tc>
                          </w:tr>
                        </w:tbl>
                        <w:p w:rsidR="00B77304" w:rsidRDefault="00B77304" w:rsidP="00C011C7">
                          <w:pPr>
                            <w:pStyle w:val="Espaciodetabla"/>
                          </w:pPr>
                        </w:p>
                      </w:txbxContent>
                    </v:textbox>
                    <w10:wrap type="topAndBottom" anchorx="margin" anchory="margin"/>
                  </v:shape>
                </w:pict>
              </mc:Fallback>
            </mc:AlternateContent>
          </w:r>
        </w:p>
        <w:p w:rsidR="00843104" w:rsidRPr="006B781A" w:rsidRDefault="005F2B03" w:rsidP="00161292">
          <w:pPr>
            <w:tabs>
              <w:tab w:val="left" w:pos="6645"/>
            </w:tabs>
          </w:pPr>
          <w:r w:rsidRPr="006B781A">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rsidR="00843104" w:rsidRPr="006B781A" w:rsidRDefault="005F2B03">
          <w:pPr>
            <w:pStyle w:val="TtulodeTDC"/>
          </w:pPr>
          <w:r w:rsidRPr="006B781A">
            <w:rPr>
              <w:rFonts w:ascii="Century Gothic" w:hAnsi="Century Gothic"/>
              <w:color w:val="DF1010"/>
            </w:rPr>
            <w:t>Tabla de contenido</w:t>
          </w:r>
        </w:p>
        <w:p w:rsidR="00C011C7" w:rsidRPr="006B781A" w:rsidRDefault="005F2B03">
          <w:pPr>
            <w:pStyle w:val="TDC1"/>
            <w:tabs>
              <w:tab w:val="right" w:leader="dot" w:pos="9350"/>
            </w:tabs>
            <w:rPr>
              <w:b w:val="0"/>
              <w:bCs w:val="0"/>
              <w:noProof/>
              <w:color w:val="auto"/>
              <w:sz w:val="22"/>
              <w:szCs w:val="22"/>
            </w:rPr>
          </w:pPr>
          <w:r w:rsidRPr="006B781A">
            <w:rPr>
              <w:b w:val="0"/>
              <w:bCs w:val="0"/>
            </w:rPr>
            <w:fldChar w:fldCharType="begin"/>
          </w:r>
          <w:r w:rsidRPr="006B781A">
            <w:rPr>
              <w:b w:val="0"/>
              <w:bCs w:val="0"/>
            </w:rPr>
            <w:instrText xml:space="preserve"> TOC \o "1-2" \n "2-2" \h \z \u </w:instrText>
          </w:r>
          <w:r w:rsidRPr="006B781A">
            <w:rPr>
              <w:b w:val="0"/>
              <w:bCs w:val="0"/>
            </w:rPr>
            <w:fldChar w:fldCharType="separate"/>
          </w:r>
          <w:hyperlink w:anchor="_Toc344383003" w:history="1">
            <w:r w:rsidR="00C011C7" w:rsidRPr="006B781A">
              <w:rPr>
                <w:rStyle w:val="Hipervnculo"/>
                <w:noProof/>
              </w:rPr>
              <w:t>Resumen ejecutivo</w:t>
            </w:r>
            <w:r w:rsidR="00C011C7" w:rsidRPr="006B781A">
              <w:rPr>
                <w:noProof/>
                <w:webHidden/>
              </w:rPr>
              <w:tab/>
            </w:r>
            <w:r w:rsidR="00C011C7" w:rsidRPr="006B781A">
              <w:rPr>
                <w:noProof/>
                <w:webHidden/>
              </w:rPr>
              <w:fldChar w:fldCharType="begin"/>
            </w:r>
            <w:r w:rsidR="00C011C7" w:rsidRPr="006B781A">
              <w:rPr>
                <w:noProof/>
                <w:webHidden/>
              </w:rPr>
              <w:instrText xml:space="preserve"> PAGEREF _Toc344383003 \h </w:instrText>
            </w:r>
            <w:r w:rsidR="00C011C7" w:rsidRPr="006B781A">
              <w:rPr>
                <w:noProof/>
                <w:webHidden/>
              </w:rPr>
            </w:r>
            <w:r w:rsidR="00C011C7" w:rsidRPr="006B781A">
              <w:rPr>
                <w:noProof/>
                <w:webHidden/>
              </w:rPr>
              <w:fldChar w:fldCharType="separate"/>
            </w:r>
            <w:r w:rsidR="00B77304" w:rsidRPr="006B781A">
              <w:rPr>
                <w:noProof/>
                <w:webHidden/>
              </w:rPr>
              <w:t>2</w:t>
            </w:r>
            <w:r w:rsidR="00C011C7" w:rsidRPr="006B781A">
              <w:rPr>
                <w:noProof/>
                <w:webHidden/>
              </w:rPr>
              <w:fldChar w:fldCharType="end"/>
            </w:r>
          </w:hyperlink>
        </w:p>
        <w:p w:rsidR="00C011C7" w:rsidRPr="006B781A" w:rsidRDefault="00B77304" w:rsidP="00A82001">
          <w:pPr>
            <w:pStyle w:val="TDC2"/>
            <w:spacing w:after="80"/>
            <w:rPr>
              <w:noProof/>
              <w:color w:val="auto"/>
            </w:rPr>
          </w:pPr>
          <w:hyperlink w:anchor="_Toc344383004" w:history="1">
            <w:r w:rsidR="00C011C7" w:rsidRPr="006B781A">
              <w:rPr>
                <w:rStyle w:val="Hipervnculo"/>
                <w:rFonts w:ascii="Garamond" w:hAnsi="Garamond"/>
                <w:noProof/>
              </w:rPr>
              <w:t>Información destacada</w:t>
            </w:r>
          </w:hyperlink>
        </w:p>
        <w:p w:rsidR="00C011C7" w:rsidRPr="006B781A" w:rsidRDefault="00B77304" w:rsidP="00A82001">
          <w:pPr>
            <w:pStyle w:val="TDC2"/>
            <w:spacing w:after="80"/>
            <w:rPr>
              <w:noProof/>
              <w:color w:val="auto"/>
            </w:rPr>
          </w:pPr>
          <w:hyperlink w:anchor="_Toc344383005" w:history="1">
            <w:r w:rsidR="00C011C7" w:rsidRPr="006B781A">
              <w:rPr>
                <w:rStyle w:val="Hipervnculo"/>
                <w:rFonts w:ascii="Garamond" w:hAnsi="Garamond"/>
                <w:noProof/>
              </w:rPr>
              <w:t>Objetivos</w:t>
            </w:r>
          </w:hyperlink>
        </w:p>
        <w:p w:rsidR="00C011C7" w:rsidRPr="006B781A" w:rsidRDefault="00B77304" w:rsidP="00A82001">
          <w:pPr>
            <w:pStyle w:val="TDC2"/>
            <w:spacing w:after="80"/>
            <w:rPr>
              <w:noProof/>
              <w:color w:val="auto"/>
            </w:rPr>
          </w:pPr>
          <w:hyperlink w:anchor="_Toc344383006" w:history="1">
            <w:r w:rsidR="00C011C7" w:rsidRPr="006B781A">
              <w:rPr>
                <w:rStyle w:val="Hipervnculo"/>
                <w:rFonts w:ascii="Garamond" w:hAnsi="Garamond"/>
                <w:noProof/>
              </w:rPr>
              <w:t>Declaración de objetivos</w:t>
            </w:r>
          </w:hyperlink>
        </w:p>
        <w:p w:rsidR="00C011C7" w:rsidRPr="006B781A" w:rsidRDefault="00B77304" w:rsidP="00A82001">
          <w:pPr>
            <w:pStyle w:val="TDC2"/>
            <w:spacing w:after="80"/>
            <w:rPr>
              <w:noProof/>
              <w:color w:val="auto"/>
            </w:rPr>
          </w:pPr>
          <w:hyperlink w:anchor="_Toc344383007" w:history="1">
            <w:r w:rsidR="00C011C7" w:rsidRPr="006B781A">
              <w:rPr>
                <w:rStyle w:val="Hipervnculo"/>
                <w:rFonts w:ascii="Garamond" w:hAnsi="Garamond"/>
                <w:noProof/>
              </w:rPr>
              <w:t>Claves para el éxito</w:t>
            </w:r>
          </w:hyperlink>
        </w:p>
        <w:p w:rsidR="00C011C7" w:rsidRPr="006B781A" w:rsidRDefault="00B77304">
          <w:pPr>
            <w:pStyle w:val="TDC1"/>
            <w:tabs>
              <w:tab w:val="right" w:leader="dot" w:pos="9350"/>
            </w:tabs>
            <w:rPr>
              <w:b w:val="0"/>
              <w:bCs w:val="0"/>
              <w:noProof/>
              <w:color w:val="auto"/>
              <w:sz w:val="22"/>
              <w:szCs w:val="22"/>
            </w:rPr>
          </w:pPr>
          <w:hyperlink w:anchor="_Toc344383008" w:history="1">
            <w:r w:rsidR="00C011C7" w:rsidRPr="006B781A">
              <w:rPr>
                <w:rStyle w:val="Hipervnculo"/>
                <w:noProof/>
              </w:rPr>
              <w:t>Descripción del negocio</w:t>
            </w:r>
            <w:r w:rsidR="00C011C7" w:rsidRPr="006B781A">
              <w:rPr>
                <w:noProof/>
                <w:webHidden/>
              </w:rPr>
              <w:tab/>
            </w:r>
            <w:r w:rsidR="00C011C7" w:rsidRPr="006B781A">
              <w:rPr>
                <w:noProof/>
                <w:webHidden/>
              </w:rPr>
              <w:fldChar w:fldCharType="begin"/>
            </w:r>
            <w:r w:rsidR="00C011C7" w:rsidRPr="006B781A">
              <w:rPr>
                <w:noProof/>
                <w:webHidden/>
              </w:rPr>
              <w:instrText xml:space="preserve"> PAGEREF _Toc344383008 \h </w:instrText>
            </w:r>
            <w:r w:rsidR="00C011C7" w:rsidRPr="006B781A">
              <w:rPr>
                <w:noProof/>
                <w:webHidden/>
              </w:rPr>
            </w:r>
            <w:r w:rsidR="00C011C7" w:rsidRPr="006B781A">
              <w:rPr>
                <w:noProof/>
                <w:webHidden/>
              </w:rPr>
              <w:fldChar w:fldCharType="separate"/>
            </w:r>
            <w:r w:rsidRPr="006B781A">
              <w:rPr>
                <w:noProof/>
                <w:webHidden/>
              </w:rPr>
              <w:t>3</w:t>
            </w:r>
            <w:r w:rsidR="00C011C7" w:rsidRPr="006B781A">
              <w:rPr>
                <w:noProof/>
                <w:webHidden/>
              </w:rPr>
              <w:fldChar w:fldCharType="end"/>
            </w:r>
          </w:hyperlink>
        </w:p>
        <w:p w:rsidR="00C011C7" w:rsidRPr="006B781A" w:rsidRDefault="00B77304">
          <w:pPr>
            <w:pStyle w:val="TDC2"/>
            <w:rPr>
              <w:noProof/>
              <w:color w:val="auto"/>
            </w:rPr>
          </w:pPr>
          <w:hyperlink w:anchor="_Toc344383009" w:history="1">
            <w:r w:rsidR="00C011C7" w:rsidRPr="006B781A">
              <w:rPr>
                <w:rStyle w:val="Hipervnculo"/>
                <w:rFonts w:ascii="Garamond" w:hAnsi="Garamond"/>
                <w:noProof/>
              </w:rPr>
              <w:t>Propiedad de la compañía/entidad legal</w:t>
            </w:r>
          </w:hyperlink>
        </w:p>
        <w:p w:rsidR="00C011C7" w:rsidRPr="006B781A" w:rsidRDefault="00B77304">
          <w:pPr>
            <w:pStyle w:val="TDC2"/>
            <w:rPr>
              <w:noProof/>
              <w:color w:val="auto"/>
            </w:rPr>
          </w:pPr>
          <w:hyperlink w:anchor="_Toc344383010" w:history="1">
            <w:r w:rsidR="00C011C7" w:rsidRPr="006B781A">
              <w:rPr>
                <w:rStyle w:val="Hipervnculo"/>
                <w:rFonts w:ascii="Garamond" w:hAnsi="Garamond"/>
                <w:noProof/>
              </w:rPr>
              <w:t>Ubicación</w:t>
            </w:r>
          </w:hyperlink>
        </w:p>
        <w:p w:rsidR="00C011C7" w:rsidRPr="006B781A" w:rsidRDefault="00B77304">
          <w:pPr>
            <w:pStyle w:val="TDC2"/>
            <w:rPr>
              <w:noProof/>
              <w:color w:val="auto"/>
            </w:rPr>
          </w:pPr>
          <w:hyperlink w:anchor="_Toc344383011" w:history="1">
            <w:r w:rsidR="00C011C7" w:rsidRPr="006B781A">
              <w:rPr>
                <w:rStyle w:val="Hipervnculo"/>
                <w:rFonts w:ascii="Garamond" w:hAnsi="Garamond"/>
                <w:noProof/>
              </w:rPr>
              <w:t>Interior</w:t>
            </w:r>
          </w:hyperlink>
        </w:p>
        <w:p w:rsidR="00C011C7" w:rsidRPr="006B781A" w:rsidRDefault="00B77304">
          <w:pPr>
            <w:pStyle w:val="TDC2"/>
            <w:rPr>
              <w:noProof/>
              <w:color w:val="auto"/>
            </w:rPr>
          </w:pPr>
          <w:hyperlink w:anchor="_Toc344383012" w:history="1">
            <w:r w:rsidR="00C011C7" w:rsidRPr="006B781A">
              <w:rPr>
                <w:rStyle w:val="Hipervnculo"/>
                <w:rFonts w:ascii="Garamond" w:hAnsi="Garamond"/>
                <w:noProof/>
              </w:rPr>
              <w:t>Horas de funcionamiento</w:t>
            </w:r>
          </w:hyperlink>
        </w:p>
        <w:p w:rsidR="00C011C7" w:rsidRPr="006B781A" w:rsidRDefault="00B77304">
          <w:pPr>
            <w:pStyle w:val="TDC2"/>
            <w:rPr>
              <w:noProof/>
              <w:color w:val="auto"/>
            </w:rPr>
          </w:pPr>
          <w:hyperlink w:anchor="_Toc344383013" w:history="1">
            <w:r w:rsidR="00C011C7" w:rsidRPr="006B781A">
              <w:rPr>
                <w:rStyle w:val="Hipervnculo"/>
                <w:rFonts w:ascii="Garamond" w:hAnsi="Garamond"/>
                <w:noProof/>
              </w:rPr>
              <w:t>Productos y servicios</w:t>
            </w:r>
          </w:hyperlink>
        </w:p>
        <w:p w:rsidR="00C011C7" w:rsidRPr="006B781A" w:rsidRDefault="00B77304">
          <w:pPr>
            <w:pStyle w:val="TDC2"/>
            <w:rPr>
              <w:noProof/>
              <w:color w:val="auto"/>
            </w:rPr>
          </w:pPr>
          <w:hyperlink w:anchor="_Toc344383014" w:history="1">
            <w:r w:rsidR="00C011C7" w:rsidRPr="006B781A">
              <w:rPr>
                <w:rStyle w:val="Hipervnculo"/>
                <w:rFonts w:ascii="Garamond" w:hAnsi="Garamond"/>
                <w:noProof/>
              </w:rPr>
              <w:t>Proveedores</w:t>
            </w:r>
          </w:hyperlink>
        </w:p>
        <w:p w:rsidR="00C011C7" w:rsidRPr="006B781A" w:rsidRDefault="00B77304">
          <w:pPr>
            <w:pStyle w:val="TDC2"/>
            <w:rPr>
              <w:noProof/>
              <w:color w:val="auto"/>
            </w:rPr>
          </w:pPr>
          <w:hyperlink w:anchor="_Toc344383015" w:history="1">
            <w:r w:rsidR="00C011C7" w:rsidRPr="006B781A">
              <w:rPr>
                <w:rStyle w:val="Hipervnculo"/>
                <w:rFonts w:ascii="Garamond" w:hAnsi="Garamond"/>
                <w:noProof/>
              </w:rPr>
              <w:t>Servicio</w:t>
            </w:r>
          </w:hyperlink>
        </w:p>
        <w:p w:rsidR="00C011C7" w:rsidRPr="006B781A" w:rsidRDefault="00B77304">
          <w:pPr>
            <w:pStyle w:val="TDC2"/>
            <w:rPr>
              <w:noProof/>
              <w:color w:val="auto"/>
            </w:rPr>
          </w:pPr>
          <w:hyperlink w:anchor="_Toc344383016" w:history="1">
            <w:r w:rsidR="00C011C7" w:rsidRPr="006B781A">
              <w:rPr>
                <w:rStyle w:val="Hipervnculo"/>
                <w:rFonts w:ascii="Garamond" w:hAnsi="Garamond"/>
                <w:noProof/>
              </w:rPr>
              <w:t>Manufacturación</w:t>
            </w:r>
          </w:hyperlink>
        </w:p>
        <w:p w:rsidR="00C011C7" w:rsidRPr="006B781A" w:rsidRDefault="00B77304">
          <w:pPr>
            <w:pStyle w:val="TDC2"/>
            <w:rPr>
              <w:noProof/>
              <w:color w:val="auto"/>
            </w:rPr>
          </w:pPr>
          <w:hyperlink w:anchor="_Toc344383017" w:history="1">
            <w:r w:rsidR="00C011C7" w:rsidRPr="006B781A">
              <w:rPr>
                <w:rStyle w:val="Hipervnculo"/>
                <w:rFonts w:ascii="Garamond" w:hAnsi="Garamond"/>
                <w:noProof/>
              </w:rPr>
              <w:t>Administración</w:t>
            </w:r>
          </w:hyperlink>
        </w:p>
        <w:p w:rsidR="00C011C7" w:rsidRPr="006B781A" w:rsidRDefault="00B77304">
          <w:pPr>
            <w:pStyle w:val="TDC2"/>
            <w:rPr>
              <w:noProof/>
              <w:color w:val="auto"/>
            </w:rPr>
          </w:pPr>
          <w:hyperlink w:anchor="_Toc344383018" w:history="1">
            <w:r w:rsidR="00C011C7" w:rsidRPr="006B781A">
              <w:rPr>
                <w:rStyle w:val="Hipervnculo"/>
                <w:rFonts w:ascii="Garamond" w:hAnsi="Garamond"/>
                <w:noProof/>
              </w:rPr>
              <w:t>Administración financiera</w:t>
            </w:r>
          </w:hyperlink>
        </w:p>
        <w:p w:rsidR="00C011C7" w:rsidRPr="006B781A" w:rsidRDefault="00B77304">
          <w:pPr>
            <w:pStyle w:val="TDC2"/>
            <w:rPr>
              <w:noProof/>
              <w:color w:val="auto"/>
            </w:rPr>
          </w:pPr>
          <w:hyperlink w:anchor="_Toc344383019" w:history="1">
            <w:r w:rsidR="00C011C7" w:rsidRPr="006B781A">
              <w:rPr>
                <w:rStyle w:val="Hipervnculo"/>
                <w:rFonts w:ascii="Garamond" w:hAnsi="Garamond"/>
                <w:noProof/>
              </w:rPr>
              <w:t>Resumen de puesta en marcha/adquisición</w:t>
            </w:r>
          </w:hyperlink>
        </w:p>
        <w:p w:rsidR="00C011C7" w:rsidRPr="006B781A" w:rsidRDefault="00B77304">
          <w:pPr>
            <w:pStyle w:val="TDC1"/>
            <w:tabs>
              <w:tab w:val="right" w:leader="dot" w:pos="9350"/>
            </w:tabs>
            <w:rPr>
              <w:b w:val="0"/>
              <w:bCs w:val="0"/>
              <w:noProof/>
              <w:color w:val="auto"/>
              <w:sz w:val="22"/>
              <w:szCs w:val="22"/>
            </w:rPr>
          </w:pPr>
          <w:hyperlink w:anchor="_Toc344383020" w:history="1">
            <w:r w:rsidR="00C011C7" w:rsidRPr="006B781A">
              <w:rPr>
                <w:rStyle w:val="Hipervnculo"/>
                <w:noProof/>
              </w:rPr>
              <w:t>Marketing</w:t>
            </w:r>
            <w:r w:rsidR="00C011C7" w:rsidRPr="006B781A">
              <w:rPr>
                <w:noProof/>
                <w:webHidden/>
              </w:rPr>
              <w:tab/>
            </w:r>
            <w:r w:rsidR="00C011C7" w:rsidRPr="006B781A">
              <w:rPr>
                <w:noProof/>
                <w:webHidden/>
              </w:rPr>
              <w:fldChar w:fldCharType="begin"/>
            </w:r>
            <w:r w:rsidR="00C011C7" w:rsidRPr="006B781A">
              <w:rPr>
                <w:noProof/>
                <w:webHidden/>
              </w:rPr>
              <w:instrText xml:space="preserve"> PAGEREF _Toc344383020 \h </w:instrText>
            </w:r>
            <w:r w:rsidR="00C011C7" w:rsidRPr="006B781A">
              <w:rPr>
                <w:noProof/>
                <w:webHidden/>
              </w:rPr>
            </w:r>
            <w:r w:rsidR="00C011C7" w:rsidRPr="006B781A">
              <w:rPr>
                <w:noProof/>
                <w:webHidden/>
              </w:rPr>
              <w:fldChar w:fldCharType="separate"/>
            </w:r>
            <w:r w:rsidRPr="006B781A">
              <w:rPr>
                <w:noProof/>
                <w:webHidden/>
              </w:rPr>
              <w:t>3</w:t>
            </w:r>
            <w:r w:rsidR="00C011C7" w:rsidRPr="006B781A">
              <w:rPr>
                <w:noProof/>
                <w:webHidden/>
              </w:rPr>
              <w:fldChar w:fldCharType="end"/>
            </w:r>
          </w:hyperlink>
        </w:p>
        <w:p w:rsidR="00C011C7" w:rsidRPr="006B781A" w:rsidRDefault="00B77304">
          <w:pPr>
            <w:pStyle w:val="TDC2"/>
            <w:rPr>
              <w:noProof/>
              <w:color w:val="auto"/>
            </w:rPr>
          </w:pPr>
          <w:hyperlink w:anchor="_Toc344383021" w:history="1">
            <w:r w:rsidR="00C011C7" w:rsidRPr="006B781A">
              <w:rPr>
                <w:rStyle w:val="Hipervnculo"/>
                <w:rFonts w:ascii="Garamond" w:hAnsi="Garamond"/>
                <w:noProof/>
              </w:rPr>
              <w:t>Análisis de mercado</w:t>
            </w:r>
          </w:hyperlink>
        </w:p>
        <w:p w:rsidR="00C011C7" w:rsidRPr="006B781A" w:rsidRDefault="00B77304">
          <w:pPr>
            <w:pStyle w:val="TDC2"/>
            <w:rPr>
              <w:noProof/>
              <w:color w:val="auto"/>
            </w:rPr>
          </w:pPr>
          <w:hyperlink w:anchor="_Toc344383022" w:history="1">
            <w:r w:rsidR="00C011C7" w:rsidRPr="006B781A">
              <w:rPr>
                <w:rStyle w:val="Hipervnculo"/>
                <w:rFonts w:ascii="Garamond" w:hAnsi="Garamond"/>
                <w:noProof/>
              </w:rPr>
              <w:t>Segmentación del mercado</w:t>
            </w:r>
          </w:hyperlink>
        </w:p>
        <w:p w:rsidR="00C011C7" w:rsidRPr="006B781A" w:rsidRDefault="00B77304">
          <w:pPr>
            <w:pStyle w:val="TDC2"/>
            <w:rPr>
              <w:noProof/>
              <w:color w:val="auto"/>
            </w:rPr>
          </w:pPr>
          <w:hyperlink w:anchor="_Toc344383023" w:history="1">
            <w:r w:rsidR="00C011C7" w:rsidRPr="006B781A">
              <w:rPr>
                <w:rStyle w:val="Hipervnculo"/>
                <w:rFonts w:ascii="Garamond" w:hAnsi="Garamond"/>
                <w:noProof/>
              </w:rPr>
              <w:t>Competencia</w:t>
            </w:r>
          </w:hyperlink>
        </w:p>
        <w:p w:rsidR="00C011C7" w:rsidRPr="006B781A" w:rsidRDefault="00B77304">
          <w:pPr>
            <w:pStyle w:val="TDC2"/>
            <w:rPr>
              <w:noProof/>
              <w:color w:val="auto"/>
            </w:rPr>
          </w:pPr>
          <w:hyperlink w:anchor="_Toc344383024" w:history="1">
            <w:r w:rsidR="00C011C7" w:rsidRPr="006B781A">
              <w:rPr>
                <w:rStyle w:val="Hipervnculo"/>
                <w:rFonts w:ascii="Garamond" w:hAnsi="Garamond"/>
                <w:noProof/>
              </w:rPr>
              <w:t>Precios</w:t>
            </w:r>
          </w:hyperlink>
        </w:p>
        <w:p w:rsidR="00C011C7" w:rsidRPr="006B781A" w:rsidRDefault="00B77304">
          <w:pPr>
            <w:pStyle w:val="TDC1"/>
            <w:tabs>
              <w:tab w:val="right" w:leader="dot" w:pos="9350"/>
            </w:tabs>
            <w:rPr>
              <w:b w:val="0"/>
              <w:bCs w:val="0"/>
              <w:noProof/>
              <w:color w:val="auto"/>
              <w:sz w:val="22"/>
              <w:szCs w:val="22"/>
            </w:rPr>
          </w:pPr>
          <w:hyperlink w:anchor="_Toc344383025" w:history="1">
            <w:r w:rsidR="00C011C7" w:rsidRPr="006B781A">
              <w:rPr>
                <w:rStyle w:val="Hipervnculo"/>
                <w:noProof/>
              </w:rPr>
              <w:t>Apéndice</w:t>
            </w:r>
            <w:r w:rsidR="00C011C7" w:rsidRPr="006B781A">
              <w:rPr>
                <w:noProof/>
                <w:webHidden/>
              </w:rPr>
              <w:tab/>
            </w:r>
            <w:r w:rsidR="00C011C7" w:rsidRPr="006B781A">
              <w:rPr>
                <w:noProof/>
                <w:webHidden/>
              </w:rPr>
              <w:fldChar w:fldCharType="begin"/>
            </w:r>
            <w:r w:rsidR="00C011C7" w:rsidRPr="006B781A">
              <w:rPr>
                <w:noProof/>
                <w:webHidden/>
              </w:rPr>
              <w:instrText xml:space="preserve"> PAGEREF _Toc344383025 \h </w:instrText>
            </w:r>
            <w:r w:rsidR="00C011C7" w:rsidRPr="006B781A">
              <w:rPr>
                <w:noProof/>
                <w:webHidden/>
              </w:rPr>
            </w:r>
            <w:r w:rsidR="00C011C7" w:rsidRPr="006B781A">
              <w:rPr>
                <w:noProof/>
                <w:webHidden/>
              </w:rPr>
              <w:fldChar w:fldCharType="separate"/>
            </w:r>
            <w:r w:rsidRPr="006B781A">
              <w:rPr>
                <w:noProof/>
                <w:webHidden/>
              </w:rPr>
              <w:t>3</w:t>
            </w:r>
            <w:r w:rsidR="00C011C7" w:rsidRPr="006B781A">
              <w:rPr>
                <w:noProof/>
                <w:webHidden/>
              </w:rPr>
              <w:fldChar w:fldCharType="end"/>
            </w:r>
          </w:hyperlink>
        </w:p>
        <w:p w:rsidR="00C011C7" w:rsidRPr="006B781A" w:rsidRDefault="00B77304" w:rsidP="00A82001">
          <w:pPr>
            <w:pStyle w:val="TDC2"/>
            <w:spacing w:after="80"/>
            <w:rPr>
              <w:noProof/>
              <w:color w:val="auto"/>
            </w:rPr>
          </w:pPr>
          <w:hyperlink w:anchor="_Toc344383026" w:history="1">
            <w:r w:rsidR="00C011C7" w:rsidRPr="006B781A">
              <w:rPr>
                <w:rStyle w:val="Hipervnculo"/>
                <w:rFonts w:ascii="Garamond" w:hAnsi="Garamond"/>
                <w:noProof/>
              </w:rPr>
              <w:t>Gastos de puesta en marcha</w:t>
            </w:r>
          </w:hyperlink>
        </w:p>
        <w:p w:rsidR="00C011C7" w:rsidRPr="006B781A" w:rsidRDefault="00B77304" w:rsidP="00A82001">
          <w:pPr>
            <w:pStyle w:val="TDC2"/>
            <w:spacing w:after="80"/>
            <w:rPr>
              <w:noProof/>
              <w:color w:val="auto"/>
            </w:rPr>
          </w:pPr>
          <w:hyperlink w:anchor="_Toc344383027" w:history="1">
            <w:r w:rsidR="00C011C7" w:rsidRPr="006B781A">
              <w:rPr>
                <w:rStyle w:val="Hipervnculo"/>
                <w:rFonts w:ascii="Garamond" w:hAnsi="Garamond"/>
                <w:noProof/>
              </w:rPr>
              <w:t>Determinación del capital de puesta en marcha</w:t>
            </w:r>
          </w:hyperlink>
        </w:p>
        <w:p w:rsidR="00C011C7" w:rsidRPr="006B781A" w:rsidRDefault="00B77304" w:rsidP="00A82001">
          <w:pPr>
            <w:pStyle w:val="TDC2"/>
            <w:spacing w:after="80"/>
            <w:rPr>
              <w:noProof/>
              <w:color w:val="auto"/>
            </w:rPr>
          </w:pPr>
          <w:hyperlink w:anchor="_Toc344383028" w:history="1">
            <w:r w:rsidR="00C011C7" w:rsidRPr="006B781A">
              <w:rPr>
                <w:rStyle w:val="Hipervnculo"/>
                <w:rFonts w:ascii="Garamond" w:hAnsi="Garamond"/>
                <w:noProof/>
              </w:rPr>
              <w:t>Flujo de efectivo</w:t>
            </w:r>
          </w:hyperlink>
        </w:p>
        <w:p w:rsidR="00C011C7" w:rsidRPr="006B781A" w:rsidRDefault="00B77304" w:rsidP="00A82001">
          <w:pPr>
            <w:pStyle w:val="TDC2"/>
            <w:spacing w:after="80"/>
            <w:rPr>
              <w:noProof/>
              <w:color w:val="auto"/>
            </w:rPr>
          </w:pPr>
          <w:hyperlink w:anchor="_Toc344383029" w:history="1">
            <w:r w:rsidR="00C011C7" w:rsidRPr="006B781A">
              <w:rPr>
                <w:rStyle w:val="Hipervnculo"/>
                <w:rFonts w:ascii="Garamond" w:hAnsi="Garamond"/>
                <w:noProof/>
              </w:rPr>
              <w:t>Declaración de previsión de ingresos</w:t>
            </w:r>
          </w:hyperlink>
        </w:p>
        <w:p w:rsidR="00C011C7" w:rsidRPr="006B781A" w:rsidRDefault="00B77304" w:rsidP="00A82001">
          <w:pPr>
            <w:pStyle w:val="TDC2"/>
            <w:spacing w:after="80"/>
            <w:rPr>
              <w:noProof/>
              <w:color w:val="auto"/>
            </w:rPr>
          </w:pPr>
          <w:hyperlink w:anchor="_Toc344383030" w:history="1">
            <w:r w:rsidR="00C011C7" w:rsidRPr="006B781A">
              <w:rPr>
                <w:rStyle w:val="Hipervnculo"/>
                <w:rFonts w:ascii="Garamond" w:hAnsi="Garamond"/>
                <w:noProof/>
              </w:rPr>
              <w:t>Balance de pérdidas y ganancias</w:t>
            </w:r>
          </w:hyperlink>
        </w:p>
        <w:p w:rsidR="00C011C7" w:rsidRPr="006B781A" w:rsidRDefault="00B77304" w:rsidP="00A82001">
          <w:pPr>
            <w:pStyle w:val="TDC2"/>
            <w:spacing w:after="80"/>
            <w:rPr>
              <w:noProof/>
              <w:color w:val="auto"/>
            </w:rPr>
          </w:pPr>
          <w:hyperlink w:anchor="_Toc344383031" w:history="1">
            <w:r w:rsidR="00C011C7" w:rsidRPr="006B781A">
              <w:rPr>
                <w:rStyle w:val="Hipervnculo"/>
                <w:rFonts w:ascii="Garamond" w:hAnsi="Garamond"/>
                <w:noProof/>
              </w:rPr>
              <w:t>Balance</w:t>
            </w:r>
          </w:hyperlink>
        </w:p>
        <w:p w:rsidR="00C011C7" w:rsidRPr="006B781A" w:rsidRDefault="00B77304" w:rsidP="00A82001">
          <w:pPr>
            <w:pStyle w:val="TDC2"/>
            <w:spacing w:after="80"/>
            <w:rPr>
              <w:noProof/>
              <w:color w:val="auto"/>
            </w:rPr>
          </w:pPr>
          <w:hyperlink w:anchor="_Toc344383032" w:history="1">
            <w:r w:rsidR="00C011C7" w:rsidRPr="006B781A">
              <w:rPr>
                <w:rStyle w:val="Hipervnculo"/>
                <w:rFonts w:ascii="Garamond" w:hAnsi="Garamond"/>
                <w:noProof/>
              </w:rPr>
              <w:t>Previsión de ventas</w:t>
            </w:r>
          </w:hyperlink>
        </w:p>
        <w:p w:rsidR="00C011C7" w:rsidRPr="006B781A" w:rsidRDefault="00B77304" w:rsidP="00A82001">
          <w:pPr>
            <w:pStyle w:val="TDC2"/>
            <w:spacing w:after="80"/>
            <w:rPr>
              <w:noProof/>
              <w:color w:val="auto"/>
            </w:rPr>
          </w:pPr>
          <w:hyperlink w:anchor="_Toc344383033" w:history="1">
            <w:r w:rsidR="00C011C7" w:rsidRPr="006B781A">
              <w:rPr>
                <w:rStyle w:val="Hipervnculo"/>
                <w:rFonts w:ascii="Garamond" w:hAnsi="Garamond"/>
                <w:noProof/>
              </w:rPr>
              <w:t>Hitos</w:t>
            </w:r>
          </w:hyperlink>
        </w:p>
        <w:p w:rsidR="00C011C7" w:rsidRPr="006B781A" w:rsidRDefault="00B77304" w:rsidP="00A82001">
          <w:pPr>
            <w:pStyle w:val="TDC2"/>
            <w:spacing w:after="80"/>
            <w:rPr>
              <w:noProof/>
              <w:color w:val="auto"/>
            </w:rPr>
          </w:pPr>
          <w:hyperlink w:anchor="_Toc344383034" w:history="1">
            <w:r w:rsidR="00C011C7" w:rsidRPr="006B781A">
              <w:rPr>
                <w:rStyle w:val="Hipervnculo"/>
                <w:rFonts w:ascii="Garamond" w:hAnsi="Garamond"/>
                <w:noProof/>
              </w:rPr>
              <w:t>Análisis del punto de equilibrio</w:t>
            </w:r>
          </w:hyperlink>
        </w:p>
        <w:p w:rsidR="00843104" w:rsidRPr="006B781A" w:rsidRDefault="00B77304" w:rsidP="00C011C7">
          <w:pPr>
            <w:pStyle w:val="TDC2"/>
            <w:sectPr w:rsidR="00843104" w:rsidRPr="006B781A">
              <w:pgSz w:w="11907" w:h="16839" w:code="1"/>
              <w:pgMar w:top="1148" w:right="1418" w:bottom="1148" w:left="1418" w:header="709" w:footer="612" w:gutter="0"/>
              <w:pgNumType w:start="0"/>
              <w:cols w:space="720"/>
              <w:titlePg/>
              <w:docGrid w:linePitch="360"/>
            </w:sectPr>
          </w:pPr>
          <w:hyperlink w:anchor="_Toc344383035" w:history="1">
            <w:r w:rsidR="00C011C7" w:rsidRPr="006B781A">
              <w:rPr>
                <w:rStyle w:val="Hipervnculo"/>
                <w:rFonts w:ascii="Garamond" w:hAnsi="Garamond"/>
                <w:noProof/>
              </w:rPr>
              <w:t>Documentos varios</w:t>
            </w:r>
          </w:hyperlink>
          <w:r w:rsidR="005F2B03" w:rsidRPr="006B781A">
            <w:rPr>
              <w:b/>
              <w:bCs/>
              <w:sz w:val="26"/>
              <w:szCs w:val="26"/>
            </w:rPr>
            <w:fldChar w:fldCharType="end"/>
          </w:r>
        </w:p>
      </w:sdtContent>
    </w:sdt>
    <w:p w:rsidR="00843104" w:rsidRPr="006B781A" w:rsidRDefault="00B77304">
      <w:pPr>
        <w:pStyle w:val="Ttulo1"/>
      </w:pPr>
      <w:r w:rsidRPr="006B781A">
        <w:rPr>
          <w:rFonts w:ascii="Century Gothic" w:hAnsi="Century Gothic"/>
          <w:color w:val="F24F4F"/>
        </w:rPr>
        <w:lastRenderedPageBreak/>
        <w:t>Statistique descriptive, Analyse en composantes principales</w:t>
      </w:r>
    </w:p>
    <w:p w:rsidR="00E43245" w:rsidRPr="006B781A" w:rsidRDefault="006B781A" w:rsidP="006B781A">
      <w:pPr>
        <w:pStyle w:val="Ttulo2"/>
        <w:rPr>
          <w:lang w:eastAsia="es-CL"/>
        </w:rPr>
      </w:pPr>
      <w:r w:rsidRPr="006B781A">
        <w:rPr>
          <w:lang w:eastAsia="es-CL"/>
        </w:rPr>
        <w:t>Poids des nouveaux nés (en onces)</w:t>
      </w:r>
      <w:bookmarkStart w:id="0" w:name="_GoBack"/>
      <w:bookmarkEnd w:id="0"/>
    </w:p>
    <w:tbl>
      <w:tblPr>
        <w:tblW w:w="9800" w:type="dxa"/>
        <w:tblInd w:w="-10" w:type="dxa"/>
        <w:tblCellMar>
          <w:left w:w="70" w:type="dxa"/>
          <w:right w:w="70" w:type="dxa"/>
        </w:tblCellMar>
        <w:tblLook w:val="04A0" w:firstRow="1" w:lastRow="0" w:firstColumn="1" w:lastColumn="0" w:noHBand="0" w:noVBand="1"/>
      </w:tblPr>
      <w:tblGrid>
        <w:gridCol w:w="1560"/>
        <w:gridCol w:w="1040"/>
        <w:gridCol w:w="1200"/>
        <w:gridCol w:w="1200"/>
        <w:gridCol w:w="1200"/>
        <w:gridCol w:w="1200"/>
        <w:gridCol w:w="1200"/>
        <w:gridCol w:w="1200"/>
      </w:tblGrid>
      <w:tr w:rsidR="003952DD" w:rsidRPr="003952DD" w:rsidTr="003952DD">
        <w:trPr>
          <w:trHeight w:val="315"/>
        </w:trPr>
        <w:tc>
          <w:tcPr>
            <w:tcW w:w="1560" w:type="dxa"/>
            <w:tcBorders>
              <w:top w:val="single" w:sz="8" w:space="0" w:color="BCB8AC"/>
              <w:left w:val="single" w:sz="8" w:space="0" w:color="BCB8AC"/>
              <w:bottom w:val="nil"/>
              <w:right w:val="single" w:sz="8" w:space="0" w:color="BCB8AC"/>
            </w:tcBorders>
            <w:shd w:val="clear" w:color="000000" w:fill="F24F4F"/>
            <w:noWrap/>
            <w:vAlign w:val="center"/>
            <w:hideMark/>
          </w:tcPr>
          <w:p w:rsidR="003952DD" w:rsidRPr="003952DD" w:rsidRDefault="003952DD" w:rsidP="003952DD">
            <w:pPr>
              <w:spacing w:after="0" w:line="240" w:lineRule="auto"/>
              <w:rPr>
                <w:rFonts w:ascii="Calibri" w:eastAsia="Times New Roman" w:hAnsi="Calibri" w:cs="Calibri"/>
                <w:b/>
                <w:bCs/>
                <w:color w:val="000000"/>
                <w:sz w:val="22"/>
                <w:szCs w:val="22"/>
                <w:lang w:eastAsia="es-CL"/>
              </w:rPr>
            </w:pPr>
            <w:r w:rsidRPr="003952DD">
              <w:rPr>
                <w:rFonts w:ascii="Calibri" w:eastAsia="Times New Roman" w:hAnsi="Calibri" w:cs="Calibri"/>
                <w:b/>
                <w:bCs/>
                <w:color w:val="000000"/>
                <w:sz w:val="22"/>
                <w:szCs w:val="22"/>
                <w:lang w:eastAsia="es-CL"/>
              </w:rPr>
              <w:t> </w:t>
            </w:r>
          </w:p>
        </w:tc>
        <w:tc>
          <w:tcPr>
            <w:tcW w:w="104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3952DD" w:rsidP="003952DD">
            <w:pPr>
              <w:spacing w:after="0" w:line="240" w:lineRule="auto"/>
              <w:rPr>
                <w:rFonts w:ascii="Calibri" w:eastAsia="Times New Roman" w:hAnsi="Calibri" w:cs="Calibri"/>
                <w:b/>
                <w:bCs/>
                <w:color w:val="000000"/>
                <w:sz w:val="22"/>
                <w:szCs w:val="22"/>
                <w:lang w:eastAsia="es-CL"/>
              </w:rPr>
            </w:pPr>
            <w:r w:rsidRPr="003952DD">
              <w:rPr>
                <w:rFonts w:ascii="Calibri" w:eastAsia="Times New Roman" w:hAnsi="Calibri" w:cs="Calibri"/>
                <w:b/>
                <w:bCs/>
                <w:color w:val="000000"/>
                <w:sz w:val="22"/>
                <w:szCs w:val="22"/>
                <w:lang w:eastAsia="es-CL"/>
              </w:rPr>
              <w:t>Min</w:t>
            </w:r>
          </w:p>
        </w:tc>
        <w:tc>
          <w:tcPr>
            <w:tcW w:w="120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6B781A" w:rsidP="003952DD">
            <w:pPr>
              <w:spacing w:after="0" w:line="240" w:lineRule="auto"/>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1</w:t>
            </w:r>
            <w:r w:rsidR="00017492">
              <w:rPr>
                <w:rFonts w:ascii="Calibri" w:eastAsia="Times New Roman" w:hAnsi="Calibri" w:cs="Calibri"/>
                <w:b/>
                <w:bCs/>
                <w:color w:val="000000"/>
                <w:sz w:val="22"/>
                <w:szCs w:val="22"/>
                <w:lang w:eastAsia="es-CL"/>
              </w:rPr>
              <w:t xml:space="preserve">è </w:t>
            </w:r>
            <w:r w:rsidR="00017492" w:rsidRPr="003952DD">
              <w:rPr>
                <w:rFonts w:ascii="Calibri" w:eastAsia="Times New Roman" w:hAnsi="Calibri" w:cs="Calibri"/>
                <w:b/>
                <w:bCs/>
                <w:color w:val="000000"/>
                <w:sz w:val="22"/>
                <w:szCs w:val="22"/>
                <w:lang w:eastAsia="es-CL"/>
              </w:rPr>
              <w:t>Qu</w:t>
            </w:r>
            <w:r w:rsidR="00017492">
              <w:rPr>
                <w:rFonts w:ascii="Calibri" w:eastAsia="Times New Roman" w:hAnsi="Calibri" w:cs="Calibri"/>
                <w:b/>
                <w:bCs/>
                <w:color w:val="000000"/>
                <w:sz w:val="22"/>
                <w:szCs w:val="22"/>
                <w:lang w:eastAsia="es-CL"/>
              </w:rPr>
              <w:t>artile</w:t>
            </w:r>
          </w:p>
        </w:tc>
        <w:tc>
          <w:tcPr>
            <w:tcW w:w="120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6B781A" w:rsidP="003952DD">
            <w:pPr>
              <w:spacing w:after="0" w:line="240" w:lineRule="auto"/>
              <w:rPr>
                <w:rFonts w:ascii="Calibri" w:eastAsia="Times New Roman" w:hAnsi="Calibri" w:cs="Calibri"/>
                <w:b/>
                <w:bCs/>
                <w:color w:val="000000"/>
                <w:sz w:val="22"/>
                <w:szCs w:val="22"/>
                <w:lang w:eastAsia="es-CL"/>
              </w:rPr>
            </w:pPr>
            <w:r w:rsidRPr="006B781A">
              <w:rPr>
                <w:rFonts w:ascii="Calibri" w:eastAsia="Times New Roman" w:hAnsi="Calibri" w:cs="Calibri"/>
                <w:b/>
                <w:bCs/>
                <w:color w:val="000000"/>
                <w:sz w:val="22"/>
                <w:szCs w:val="22"/>
                <w:lang w:eastAsia="es-CL"/>
              </w:rPr>
              <w:t>Médian</w:t>
            </w:r>
            <w:r>
              <w:rPr>
                <w:rFonts w:ascii="Calibri" w:eastAsia="Times New Roman" w:hAnsi="Calibri" w:cs="Calibri"/>
                <w:b/>
                <w:bCs/>
                <w:color w:val="000000"/>
                <w:sz w:val="22"/>
                <w:szCs w:val="22"/>
                <w:lang w:eastAsia="es-CL"/>
              </w:rPr>
              <w:t>e</w:t>
            </w:r>
          </w:p>
        </w:tc>
        <w:tc>
          <w:tcPr>
            <w:tcW w:w="120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6B781A" w:rsidP="003952DD">
            <w:pPr>
              <w:spacing w:after="0" w:line="240" w:lineRule="auto"/>
              <w:rPr>
                <w:rFonts w:ascii="Calibri" w:eastAsia="Times New Roman" w:hAnsi="Calibri" w:cs="Calibri"/>
                <w:b/>
                <w:bCs/>
                <w:color w:val="000000"/>
                <w:sz w:val="22"/>
                <w:szCs w:val="22"/>
                <w:lang w:eastAsia="es-CL"/>
              </w:rPr>
            </w:pPr>
            <w:r w:rsidRPr="006B781A">
              <w:rPr>
                <w:rFonts w:ascii="Calibri" w:eastAsia="Times New Roman" w:hAnsi="Calibri" w:cs="Calibri"/>
                <w:b/>
                <w:bCs/>
                <w:color w:val="000000"/>
                <w:sz w:val="22"/>
                <w:szCs w:val="22"/>
                <w:lang w:eastAsia="es-CL"/>
              </w:rPr>
              <w:t>Moyenne</w:t>
            </w:r>
          </w:p>
        </w:tc>
        <w:tc>
          <w:tcPr>
            <w:tcW w:w="120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6B781A" w:rsidP="006B781A">
            <w:pPr>
              <w:spacing w:after="0" w:line="240" w:lineRule="auto"/>
              <w:rPr>
                <w:rFonts w:ascii="Calibri" w:eastAsia="Times New Roman" w:hAnsi="Calibri" w:cs="Calibri"/>
                <w:b/>
                <w:bCs/>
                <w:color w:val="000000"/>
                <w:sz w:val="22"/>
                <w:szCs w:val="22"/>
                <w:lang w:eastAsia="es-CL"/>
              </w:rPr>
            </w:pPr>
            <w:r w:rsidRPr="006B781A">
              <w:rPr>
                <w:rFonts w:ascii="Calibri" w:eastAsia="Times New Roman" w:hAnsi="Calibri" w:cs="Calibri"/>
                <w:b/>
                <w:bCs/>
                <w:color w:val="000000"/>
                <w:sz w:val="22"/>
                <w:szCs w:val="22"/>
                <w:lang w:eastAsia="es-CL"/>
              </w:rPr>
              <w:t>3</w:t>
            </w:r>
            <w:r w:rsidR="00017492">
              <w:rPr>
                <w:rFonts w:ascii="Calibri" w:eastAsia="Times New Roman" w:hAnsi="Calibri" w:cs="Calibri"/>
                <w:b/>
                <w:bCs/>
                <w:color w:val="000000"/>
                <w:sz w:val="22"/>
                <w:szCs w:val="22"/>
                <w:lang w:eastAsia="es-CL"/>
              </w:rPr>
              <w:t>è</w:t>
            </w:r>
            <w:r w:rsidR="003952DD" w:rsidRPr="003952DD">
              <w:rPr>
                <w:rFonts w:ascii="Calibri" w:eastAsia="Times New Roman" w:hAnsi="Calibri" w:cs="Calibri"/>
                <w:b/>
                <w:bCs/>
                <w:color w:val="000000"/>
                <w:sz w:val="22"/>
                <w:szCs w:val="22"/>
                <w:lang w:eastAsia="es-CL"/>
              </w:rPr>
              <w:t xml:space="preserve"> Qu</w:t>
            </w:r>
            <w:r>
              <w:rPr>
                <w:rFonts w:ascii="Calibri" w:eastAsia="Times New Roman" w:hAnsi="Calibri" w:cs="Calibri"/>
                <w:b/>
                <w:bCs/>
                <w:color w:val="000000"/>
                <w:sz w:val="22"/>
                <w:szCs w:val="22"/>
                <w:lang w:eastAsia="es-CL"/>
              </w:rPr>
              <w:t>artil</w:t>
            </w:r>
            <w:r w:rsidR="00017492">
              <w:rPr>
                <w:rFonts w:ascii="Calibri" w:eastAsia="Times New Roman" w:hAnsi="Calibri" w:cs="Calibri"/>
                <w:b/>
                <w:bCs/>
                <w:color w:val="000000"/>
                <w:sz w:val="22"/>
                <w:szCs w:val="22"/>
                <w:lang w:eastAsia="es-CL"/>
              </w:rPr>
              <w:t>e</w:t>
            </w:r>
          </w:p>
        </w:tc>
        <w:tc>
          <w:tcPr>
            <w:tcW w:w="120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3952DD" w:rsidP="003952DD">
            <w:pPr>
              <w:spacing w:after="0" w:line="240" w:lineRule="auto"/>
              <w:rPr>
                <w:rFonts w:ascii="Calibri" w:eastAsia="Times New Roman" w:hAnsi="Calibri" w:cs="Calibri"/>
                <w:b/>
                <w:bCs/>
                <w:color w:val="000000"/>
                <w:sz w:val="22"/>
                <w:szCs w:val="22"/>
                <w:lang w:eastAsia="es-CL"/>
              </w:rPr>
            </w:pPr>
            <w:r w:rsidRPr="003952DD">
              <w:rPr>
                <w:rFonts w:ascii="Calibri" w:eastAsia="Times New Roman" w:hAnsi="Calibri" w:cs="Calibri"/>
                <w:b/>
                <w:bCs/>
                <w:color w:val="000000"/>
                <w:sz w:val="22"/>
                <w:szCs w:val="22"/>
                <w:lang w:eastAsia="es-CL"/>
              </w:rPr>
              <w:t>Max</w:t>
            </w:r>
          </w:p>
        </w:tc>
        <w:tc>
          <w:tcPr>
            <w:tcW w:w="1200" w:type="dxa"/>
            <w:tcBorders>
              <w:top w:val="single" w:sz="8" w:space="0" w:color="BCB8AC"/>
              <w:left w:val="nil"/>
              <w:bottom w:val="nil"/>
              <w:right w:val="single" w:sz="8" w:space="0" w:color="BCB8AC"/>
            </w:tcBorders>
            <w:shd w:val="clear" w:color="000000" w:fill="F24F4F"/>
            <w:noWrap/>
            <w:vAlign w:val="center"/>
            <w:hideMark/>
          </w:tcPr>
          <w:p w:rsidR="003952DD" w:rsidRPr="003952DD" w:rsidRDefault="003952DD" w:rsidP="003952DD">
            <w:pPr>
              <w:spacing w:after="0" w:line="240" w:lineRule="auto"/>
              <w:rPr>
                <w:rFonts w:ascii="Calibri" w:eastAsia="Times New Roman" w:hAnsi="Calibri" w:cs="Calibri"/>
                <w:b/>
                <w:bCs/>
                <w:color w:val="000000"/>
                <w:sz w:val="22"/>
                <w:szCs w:val="22"/>
                <w:lang w:eastAsia="es-CL"/>
              </w:rPr>
            </w:pPr>
            <w:r w:rsidRPr="003952DD">
              <w:rPr>
                <w:rFonts w:ascii="Calibri" w:eastAsia="Times New Roman" w:hAnsi="Calibri" w:cs="Calibri"/>
                <w:b/>
                <w:bCs/>
                <w:color w:val="000000"/>
                <w:sz w:val="22"/>
                <w:szCs w:val="22"/>
                <w:lang w:eastAsia="es-CL"/>
              </w:rPr>
              <w:t>NA’s</w:t>
            </w:r>
          </w:p>
        </w:tc>
      </w:tr>
      <w:tr w:rsidR="003952DD" w:rsidRPr="003952DD" w:rsidTr="003952DD">
        <w:trPr>
          <w:trHeight w:val="315"/>
        </w:trPr>
        <w:tc>
          <w:tcPr>
            <w:tcW w:w="1560" w:type="dxa"/>
            <w:tcBorders>
              <w:top w:val="single" w:sz="8" w:space="0" w:color="BCB8AC"/>
              <w:left w:val="single" w:sz="8" w:space="0" w:color="BCB8AC"/>
              <w:bottom w:val="nil"/>
              <w:right w:val="single" w:sz="8" w:space="0" w:color="BCB8AC"/>
            </w:tcBorders>
            <w:shd w:val="clear" w:color="000000" w:fill="F24F4F"/>
            <w:noWrap/>
            <w:vAlign w:val="center"/>
            <w:hideMark/>
          </w:tcPr>
          <w:p w:rsidR="003952DD" w:rsidRPr="003952DD" w:rsidRDefault="003952DD" w:rsidP="003952DD">
            <w:pPr>
              <w:spacing w:after="0" w:line="240" w:lineRule="auto"/>
              <w:rPr>
                <w:rFonts w:ascii="Calibri" w:eastAsia="Times New Roman" w:hAnsi="Calibri" w:cs="Calibri"/>
                <w:b/>
                <w:bCs/>
                <w:color w:val="000000"/>
                <w:sz w:val="22"/>
                <w:szCs w:val="22"/>
                <w:lang w:eastAsia="es-CL"/>
              </w:rPr>
            </w:pPr>
            <w:r w:rsidRPr="003952DD">
              <w:rPr>
                <w:rFonts w:ascii="Calibri" w:eastAsia="Times New Roman" w:hAnsi="Calibri" w:cs="Calibri"/>
                <w:b/>
                <w:bCs/>
                <w:color w:val="000000"/>
                <w:sz w:val="22"/>
                <w:szCs w:val="22"/>
                <w:lang w:eastAsia="es-CL"/>
              </w:rPr>
              <w:t>Fumeuse</w:t>
            </w:r>
            <w:r w:rsidRPr="006B781A">
              <w:rPr>
                <w:rFonts w:ascii="Calibri" w:eastAsia="Times New Roman" w:hAnsi="Calibri" w:cs="Calibri"/>
                <w:b/>
                <w:bCs/>
                <w:color w:val="000000"/>
                <w:sz w:val="22"/>
                <w:szCs w:val="22"/>
                <w:lang w:eastAsia="es-CL"/>
              </w:rPr>
              <w:t>s</w:t>
            </w:r>
          </w:p>
        </w:tc>
        <w:tc>
          <w:tcPr>
            <w:tcW w:w="104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58</w:t>
            </w:r>
          </w:p>
        </w:tc>
        <w:tc>
          <w:tcPr>
            <w:tcW w:w="120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102</w:t>
            </w:r>
          </w:p>
        </w:tc>
        <w:tc>
          <w:tcPr>
            <w:tcW w:w="120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115</w:t>
            </w:r>
          </w:p>
        </w:tc>
        <w:tc>
          <w:tcPr>
            <w:tcW w:w="120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114,1</w:t>
            </w:r>
          </w:p>
        </w:tc>
        <w:tc>
          <w:tcPr>
            <w:tcW w:w="120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126</w:t>
            </w:r>
          </w:p>
        </w:tc>
        <w:tc>
          <w:tcPr>
            <w:tcW w:w="120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163</w:t>
            </w:r>
          </w:p>
        </w:tc>
        <w:tc>
          <w:tcPr>
            <w:tcW w:w="1200" w:type="dxa"/>
            <w:tcBorders>
              <w:top w:val="nil"/>
              <w:left w:val="nil"/>
              <w:bottom w:val="nil"/>
              <w:right w:val="single" w:sz="8" w:space="0" w:color="BCB8AC"/>
            </w:tcBorders>
            <w:shd w:val="clear" w:color="auto" w:fill="auto"/>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10</w:t>
            </w:r>
          </w:p>
        </w:tc>
      </w:tr>
      <w:tr w:rsidR="003952DD" w:rsidRPr="003952DD" w:rsidTr="003952DD">
        <w:trPr>
          <w:trHeight w:val="315"/>
        </w:trPr>
        <w:tc>
          <w:tcPr>
            <w:tcW w:w="1560" w:type="dxa"/>
            <w:tcBorders>
              <w:top w:val="single" w:sz="8" w:space="0" w:color="BCB8AC"/>
              <w:left w:val="single" w:sz="8" w:space="0" w:color="BCB8AC"/>
              <w:bottom w:val="nil"/>
              <w:right w:val="single" w:sz="8" w:space="0" w:color="BCB8AC"/>
            </w:tcBorders>
            <w:shd w:val="clear" w:color="000000" w:fill="F24F4F"/>
            <w:noWrap/>
            <w:vAlign w:val="center"/>
            <w:hideMark/>
          </w:tcPr>
          <w:p w:rsidR="003952DD" w:rsidRPr="003952DD" w:rsidRDefault="003952DD" w:rsidP="003952DD">
            <w:pPr>
              <w:spacing w:after="0" w:line="240" w:lineRule="auto"/>
              <w:rPr>
                <w:rFonts w:ascii="Calibri" w:eastAsia="Times New Roman" w:hAnsi="Calibri" w:cs="Calibri"/>
                <w:b/>
                <w:bCs/>
                <w:color w:val="000000"/>
                <w:sz w:val="22"/>
                <w:szCs w:val="22"/>
                <w:lang w:eastAsia="es-CL"/>
              </w:rPr>
            </w:pPr>
            <w:r w:rsidRPr="003952DD">
              <w:rPr>
                <w:rFonts w:ascii="Calibri" w:eastAsia="Times New Roman" w:hAnsi="Calibri" w:cs="Calibri"/>
                <w:b/>
                <w:bCs/>
                <w:color w:val="000000"/>
                <w:sz w:val="22"/>
                <w:szCs w:val="22"/>
                <w:lang w:eastAsia="es-CL"/>
              </w:rPr>
              <w:t>Non Fumeuse</w:t>
            </w:r>
            <w:r w:rsidRPr="006B781A">
              <w:rPr>
                <w:rFonts w:ascii="Calibri" w:eastAsia="Times New Roman" w:hAnsi="Calibri" w:cs="Calibri"/>
                <w:b/>
                <w:bCs/>
                <w:color w:val="000000"/>
                <w:sz w:val="22"/>
                <w:szCs w:val="22"/>
                <w:lang w:eastAsia="es-CL"/>
              </w:rPr>
              <w:t>s</w:t>
            </w:r>
          </w:p>
        </w:tc>
        <w:tc>
          <w:tcPr>
            <w:tcW w:w="104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55</w:t>
            </w:r>
          </w:p>
        </w:tc>
        <w:tc>
          <w:tcPr>
            <w:tcW w:w="120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113</w:t>
            </w:r>
          </w:p>
        </w:tc>
        <w:tc>
          <w:tcPr>
            <w:tcW w:w="120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123</w:t>
            </w:r>
          </w:p>
        </w:tc>
        <w:tc>
          <w:tcPr>
            <w:tcW w:w="120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123</w:t>
            </w:r>
          </w:p>
        </w:tc>
        <w:tc>
          <w:tcPr>
            <w:tcW w:w="120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134</w:t>
            </w:r>
          </w:p>
        </w:tc>
        <w:tc>
          <w:tcPr>
            <w:tcW w:w="120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176</w:t>
            </w:r>
          </w:p>
        </w:tc>
        <w:tc>
          <w:tcPr>
            <w:tcW w:w="1200" w:type="dxa"/>
            <w:tcBorders>
              <w:top w:val="nil"/>
              <w:left w:val="nil"/>
              <w:bottom w:val="single" w:sz="8" w:space="0" w:color="BCB8AC"/>
              <w:right w:val="single" w:sz="8" w:space="0" w:color="BCB8AC"/>
            </w:tcBorders>
            <w:shd w:val="clear" w:color="000000" w:fill="DDDBD5"/>
            <w:noWrap/>
            <w:vAlign w:val="center"/>
            <w:hideMark/>
          </w:tcPr>
          <w:p w:rsidR="003952DD" w:rsidRPr="003952DD" w:rsidRDefault="003952DD" w:rsidP="003952DD">
            <w:pPr>
              <w:spacing w:after="0" w:line="240" w:lineRule="auto"/>
              <w:jc w:val="right"/>
              <w:rPr>
                <w:rFonts w:ascii="Calibri" w:eastAsia="Times New Roman" w:hAnsi="Calibri" w:cs="Calibri"/>
                <w:color w:val="000000"/>
                <w:sz w:val="22"/>
                <w:szCs w:val="22"/>
                <w:lang w:eastAsia="es-CL"/>
              </w:rPr>
            </w:pPr>
            <w:r w:rsidRPr="003952DD">
              <w:rPr>
                <w:rFonts w:ascii="Calibri" w:eastAsia="Times New Roman" w:hAnsi="Calibri" w:cs="Calibri"/>
                <w:color w:val="000000"/>
                <w:sz w:val="22"/>
                <w:szCs w:val="22"/>
                <w:lang w:eastAsia="es-CL"/>
              </w:rPr>
              <w:t>10</w:t>
            </w:r>
          </w:p>
        </w:tc>
      </w:tr>
    </w:tbl>
    <w:p w:rsidR="00B95E2E" w:rsidRPr="006B781A" w:rsidRDefault="00B95E2E" w:rsidP="00B95E2E">
      <w:pPr>
        <w:pStyle w:val="Sinespaciado"/>
        <w:rPr>
          <w:lang w:val="fr-FR"/>
        </w:rPr>
      </w:pPr>
    </w:p>
    <w:p w:rsidR="00E43245" w:rsidRPr="006B781A" w:rsidRDefault="00E43245" w:rsidP="006B781A">
      <w:pPr>
        <w:pStyle w:val="Sinespaciado"/>
        <w:jc w:val="center"/>
        <w:rPr>
          <w:lang w:val="fr-FR"/>
        </w:rPr>
      </w:pPr>
      <w:r w:rsidRPr="006B781A">
        <w:rPr>
          <w:lang w:val="fr-FR"/>
        </w:rPr>
        <w:drawing>
          <wp:inline distT="0" distB="0" distL="0" distR="0">
            <wp:extent cx="3009900" cy="3009900"/>
            <wp:effectExtent l="0" t="0" r="0" b="0"/>
            <wp:docPr id="48" name="Imagen 48" descr="http://wwwetu.utc.fr/~cgarrido/P15/SY09/TP1/b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tu.utc.fr/~cgarrido/P15/SY09/TP1/bw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r w:rsidRPr="006B781A">
        <w:rPr>
          <w:noProof/>
          <w:lang w:val="fr-FR" w:eastAsia="es-CL"/>
        </w:rPr>
        <mc:AlternateContent>
          <mc:Choice Requires="wps">
            <w:drawing>
              <wp:inline distT="0" distB="0" distL="0" distR="0">
                <wp:extent cx="2724150" cy="3124835"/>
                <wp:effectExtent l="0" t="0" r="0" b="0"/>
                <wp:docPr id="49" name="Cuadro de texto 49"/>
                <wp:cNvGraphicFramePr/>
                <a:graphic xmlns:a="http://schemas.openxmlformats.org/drawingml/2006/main">
                  <a:graphicData uri="http://schemas.microsoft.com/office/word/2010/wordprocessingShape">
                    <wps:wsp>
                      <wps:cNvSpPr txBox="1"/>
                      <wps:spPr>
                        <a:xfrm>
                          <a:off x="0" y="0"/>
                          <a:ext cx="2724150" cy="312483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3245" w:rsidRPr="00F017EC" w:rsidRDefault="00E43245" w:rsidP="006B781A">
                            <w:pPr>
                              <w:jc w:val="both"/>
                              <w:rPr>
                                <w:rFonts w:ascii="Calibri" w:hAnsi="Calibri" w:cs="Calibri"/>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49" o:spid="_x0000_s1028" type="#_x0000_t202" style="width:214.5pt;height:2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" fillcolor="#f2f2f2 [3052]" stroked="f" strokeweight=".5pt">
                <v:textbox>
                  <w:txbxContent>
                    <w:p w:rsidR="00E43245" w:rsidRPr="00F017EC" w:rsidRDefault="00E43245" w:rsidP="006B781A">
                      <w:pPr>
                        <w:jc w:val="both"/>
                        <w:rPr>
                          <w:rFonts w:ascii="Calibri" w:hAnsi="Calibri" w:cs="Calibri"/>
                          <w:lang w:val="es-CL"/>
                        </w:rPr>
                      </w:pPr>
                    </w:p>
                  </w:txbxContent>
                </v:textbox>
                <w10:anchorlock/>
              </v:shape>
            </w:pict>
          </mc:Fallback>
        </mc:AlternateContent>
      </w:r>
    </w:p>
    <w:p w:rsidR="00AC797F" w:rsidRPr="006B781A" w:rsidRDefault="00AC797F" w:rsidP="00AC797F">
      <w:pPr>
        <w:pStyle w:val="Ttulo2"/>
        <w:rPr>
          <w:rFonts w:ascii="Times New Roman" w:hAnsi="Times New Roman" w:cs="Times New Roman"/>
          <w:color w:val="auto"/>
          <w:sz w:val="24"/>
          <w:szCs w:val="24"/>
          <w:lang w:eastAsia="es-CL"/>
        </w:rPr>
      </w:pPr>
      <w:r w:rsidRPr="006B781A">
        <w:rPr>
          <w:lang w:eastAsia="es-CL"/>
        </w:rPr>
        <w:t>Gestation : nombre de jours de gestation.</w:t>
      </w:r>
    </w:p>
    <w:tbl>
      <w:tblPr>
        <w:tblW w:w="10020" w:type="dxa"/>
        <w:tblInd w:w="-20" w:type="dxa"/>
        <w:tblCellMar>
          <w:left w:w="70" w:type="dxa"/>
          <w:right w:w="70" w:type="dxa"/>
        </w:tblCellMar>
        <w:tblLook w:val="04A0" w:firstRow="1" w:lastRow="0" w:firstColumn="1" w:lastColumn="0" w:noHBand="0" w:noVBand="1"/>
      </w:tblPr>
      <w:tblGrid>
        <w:gridCol w:w="1620"/>
        <w:gridCol w:w="1200"/>
        <w:gridCol w:w="1200"/>
        <w:gridCol w:w="1200"/>
        <w:gridCol w:w="1200"/>
        <w:gridCol w:w="1200"/>
        <w:gridCol w:w="1200"/>
        <w:gridCol w:w="1200"/>
      </w:tblGrid>
      <w:tr w:rsidR="009A24BE" w:rsidRPr="009A24BE" w:rsidTr="009A24BE">
        <w:trPr>
          <w:trHeight w:val="315"/>
        </w:trPr>
        <w:tc>
          <w:tcPr>
            <w:tcW w:w="1620" w:type="dxa"/>
            <w:tcBorders>
              <w:top w:val="single" w:sz="8" w:space="0" w:color="BCB8AC"/>
              <w:left w:val="single" w:sz="8" w:space="0" w:color="BCB8AC"/>
              <w:bottom w:val="nil"/>
              <w:right w:val="single" w:sz="8" w:space="0" w:color="BCB8AC"/>
            </w:tcBorders>
            <w:shd w:val="clear" w:color="000000" w:fill="F24F4F"/>
            <w:hideMark/>
          </w:tcPr>
          <w:p w:rsidR="009A24BE" w:rsidRPr="009A24BE" w:rsidRDefault="009A24BE" w:rsidP="009A24BE">
            <w:pPr>
              <w:spacing w:after="0" w:line="240" w:lineRule="auto"/>
              <w:rPr>
                <w:rFonts w:ascii="Garamond" w:eastAsia="Times New Roman" w:hAnsi="Garamond" w:cs="Calibri"/>
                <w:color w:val="4C483D"/>
                <w:lang w:eastAsia="es-CL"/>
              </w:rPr>
            </w:pPr>
            <w:r w:rsidRPr="009A24BE">
              <w:rPr>
                <w:rFonts w:ascii="Garamond" w:eastAsia="Times New Roman" w:hAnsi="Garamond" w:cs="Calibri"/>
                <w:color w:val="4C483D"/>
                <w:lang w:eastAsia="es-CL"/>
              </w:rPr>
              <w:t> </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Min</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1sr Qu.</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Median</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Mean</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3rd Qu.</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Max</w:t>
            </w:r>
          </w:p>
        </w:tc>
        <w:tc>
          <w:tcPr>
            <w:tcW w:w="120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9A24BE">
            <w:pPr>
              <w:spacing w:after="0" w:line="240" w:lineRule="auto"/>
              <w:jc w:val="center"/>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NA’s</w:t>
            </w:r>
          </w:p>
        </w:tc>
      </w:tr>
      <w:tr w:rsidR="009A24BE" w:rsidRPr="009A24BE" w:rsidTr="009A24BE">
        <w:trPr>
          <w:trHeight w:val="315"/>
        </w:trPr>
        <w:tc>
          <w:tcPr>
            <w:tcW w:w="1620" w:type="dxa"/>
            <w:tcBorders>
              <w:top w:val="single" w:sz="8" w:space="0" w:color="BCB8AC"/>
              <w:left w:val="nil"/>
              <w:bottom w:val="nil"/>
              <w:right w:val="single" w:sz="8" w:space="0" w:color="BCB8AC"/>
            </w:tcBorders>
            <w:shd w:val="clear" w:color="000000" w:fill="F24F4F"/>
            <w:vAlign w:val="center"/>
            <w:hideMark/>
          </w:tcPr>
          <w:p w:rsidR="009A24BE" w:rsidRPr="009A24BE" w:rsidRDefault="003952DD" w:rsidP="003952DD">
            <w:pPr>
              <w:spacing w:after="0" w:line="240" w:lineRule="auto"/>
              <w:rPr>
                <w:rFonts w:ascii="Calibri" w:eastAsia="Times New Roman" w:hAnsi="Calibri" w:cs="Calibri"/>
                <w:b/>
                <w:bCs/>
                <w:color w:val="000000"/>
                <w:lang w:eastAsia="es-CL"/>
              </w:rPr>
            </w:pPr>
            <w:r w:rsidRPr="003952DD">
              <w:rPr>
                <w:rFonts w:ascii="Calibri" w:eastAsia="Times New Roman" w:hAnsi="Calibri" w:cs="Calibri"/>
                <w:b/>
                <w:bCs/>
                <w:color w:val="000000"/>
                <w:lang w:eastAsia="es-CL"/>
              </w:rPr>
              <w:t>Fumeuse</w:t>
            </w:r>
            <w:r w:rsidRPr="006B781A">
              <w:rPr>
                <w:rFonts w:ascii="Calibri" w:eastAsia="Times New Roman" w:hAnsi="Calibri" w:cs="Calibri"/>
                <w:b/>
                <w:bCs/>
                <w:color w:val="000000"/>
                <w:lang w:eastAsia="es-CL"/>
              </w:rPr>
              <w:t>s</w:t>
            </w:r>
          </w:p>
        </w:tc>
        <w:tc>
          <w:tcPr>
            <w:tcW w:w="1200" w:type="dxa"/>
            <w:tcBorders>
              <w:top w:val="nil"/>
              <w:left w:val="nil"/>
              <w:bottom w:val="nil"/>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223</w:t>
            </w:r>
          </w:p>
        </w:tc>
        <w:tc>
          <w:tcPr>
            <w:tcW w:w="1200" w:type="dxa"/>
            <w:tcBorders>
              <w:top w:val="nil"/>
              <w:left w:val="nil"/>
              <w:bottom w:val="nil"/>
              <w:right w:val="single" w:sz="8" w:space="0" w:color="BCB8AC"/>
            </w:tcBorders>
            <w:shd w:val="clear" w:color="000000" w:fill="DDDBD5"/>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271</w:t>
            </w:r>
          </w:p>
        </w:tc>
        <w:tc>
          <w:tcPr>
            <w:tcW w:w="1200" w:type="dxa"/>
            <w:tcBorders>
              <w:top w:val="nil"/>
              <w:left w:val="nil"/>
              <w:bottom w:val="nil"/>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279</w:t>
            </w:r>
          </w:p>
        </w:tc>
        <w:tc>
          <w:tcPr>
            <w:tcW w:w="1200" w:type="dxa"/>
            <w:tcBorders>
              <w:top w:val="nil"/>
              <w:left w:val="nil"/>
              <w:bottom w:val="nil"/>
              <w:right w:val="single" w:sz="8" w:space="0" w:color="BCB8AC"/>
            </w:tcBorders>
            <w:shd w:val="clear" w:color="000000" w:fill="DDDBD5"/>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278</w:t>
            </w:r>
          </w:p>
        </w:tc>
        <w:tc>
          <w:tcPr>
            <w:tcW w:w="1200" w:type="dxa"/>
            <w:tcBorders>
              <w:top w:val="nil"/>
              <w:left w:val="nil"/>
              <w:bottom w:val="nil"/>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286</w:t>
            </w:r>
          </w:p>
        </w:tc>
        <w:tc>
          <w:tcPr>
            <w:tcW w:w="1200" w:type="dxa"/>
            <w:tcBorders>
              <w:top w:val="nil"/>
              <w:left w:val="nil"/>
              <w:bottom w:val="nil"/>
              <w:right w:val="single" w:sz="8" w:space="0" w:color="BCB8AC"/>
            </w:tcBorders>
            <w:shd w:val="clear" w:color="000000" w:fill="DDDBD5"/>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330</w:t>
            </w:r>
          </w:p>
        </w:tc>
        <w:tc>
          <w:tcPr>
            <w:tcW w:w="1200" w:type="dxa"/>
            <w:tcBorders>
              <w:top w:val="nil"/>
              <w:left w:val="nil"/>
              <w:bottom w:val="single" w:sz="8" w:space="0" w:color="BCB8AC"/>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14</w:t>
            </w:r>
          </w:p>
        </w:tc>
      </w:tr>
      <w:tr w:rsidR="009A24BE" w:rsidRPr="009A24BE" w:rsidTr="009A24BE">
        <w:trPr>
          <w:trHeight w:val="315"/>
        </w:trPr>
        <w:tc>
          <w:tcPr>
            <w:tcW w:w="1620" w:type="dxa"/>
            <w:tcBorders>
              <w:top w:val="single" w:sz="8" w:space="0" w:color="BCB8AC"/>
              <w:left w:val="nil"/>
              <w:bottom w:val="nil"/>
              <w:right w:val="single" w:sz="8" w:space="0" w:color="BCB8AC"/>
            </w:tcBorders>
            <w:shd w:val="clear" w:color="000000" w:fill="F24F4F"/>
            <w:vAlign w:val="center"/>
            <w:hideMark/>
          </w:tcPr>
          <w:p w:rsidR="009A24BE" w:rsidRPr="009A24BE" w:rsidRDefault="009A24BE" w:rsidP="003952DD">
            <w:pPr>
              <w:spacing w:after="0" w:line="240" w:lineRule="auto"/>
              <w:rPr>
                <w:rFonts w:ascii="Calibri" w:eastAsia="Times New Roman" w:hAnsi="Calibri" w:cs="Calibri"/>
                <w:b/>
                <w:bCs/>
                <w:color w:val="000000"/>
                <w:lang w:eastAsia="es-CL"/>
              </w:rPr>
            </w:pPr>
            <w:r w:rsidRPr="009A24BE">
              <w:rPr>
                <w:rFonts w:ascii="Calibri" w:eastAsia="Times New Roman" w:hAnsi="Calibri" w:cs="Calibri"/>
                <w:b/>
                <w:bCs/>
                <w:color w:val="000000"/>
                <w:lang w:eastAsia="es-CL"/>
              </w:rPr>
              <w:t xml:space="preserve">Non </w:t>
            </w:r>
            <w:r w:rsidR="003952DD" w:rsidRPr="003952DD">
              <w:rPr>
                <w:rFonts w:ascii="Calibri" w:eastAsia="Times New Roman" w:hAnsi="Calibri" w:cs="Calibri"/>
                <w:b/>
                <w:bCs/>
                <w:color w:val="000000"/>
                <w:lang w:eastAsia="es-CL"/>
              </w:rPr>
              <w:t>Fumeuse</w:t>
            </w:r>
            <w:r w:rsidR="003952DD" w:rsidRPr="006B781A">
              <w:rPr>
                <w:rFonts w:ascii="Calibri" w:eastAsia="Times New Roman" w:hAnsi="Calibri" w:cs="Calibri"/>
                <w:b/>
                <w:bCs/>
                <w:color w:val="000000"/>
                <w:lang w:eastAsia="es-CL"/>
              </w:rPr>
              <w:t>s</w:t>
            </w:r>
          </w:p>
        </w:tc>
        <w:tc>
          <w:tcPr>
            <w:tcW w:w="1200" w:type="dxa"/>
            <w:tcBorders>
              <w:top w:val="nil"/>
              <w:left w:val="nil"/>
              <w:bottom w:val="nil"/>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148</w:t>
            </w:r>
          </w:p>
        </w:tc>
        <w:tc>
          <w:tcPr>
            <w:tcW w:w="1200" w:type="dxa"/>
            <w:tcBorders>
              <w:top w:val="nil"/>
              <w:left w:val="nil"/>
              <w:bottom w:val="nil"/>
              <w:right w:val="single" w:sz="8" w:space="0" w:color="BCB8AC"/>
            </w:tcBorders>
            <w:shd w:val="clear" w:color="000000" w:fill="DDDBD5"/>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273</w:t>
            </w:r>
          </w:p>
        </w:tc>
        <w:tc>
          <w:tcPr>
            <w:tcW w:w="1200" w:type="dxa"/>
            <w:tcBorders>
              <w:top w:val="nil"/>
              <w:left w:val="nil"/>
              <w:bottom w:val="nil"/>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281</w:t>
            </w:r>
          </w:p>
        </w:tc>
        <w:tc>
          <w:tcPr>
            <w:tcW w:w="1200" w:type="dxa"/>
            <w:tcBorders>
              <w:top w:val="nil"/>
              <w:left w:val="nil"/>
              <w:bottom w:val="nil"/>
              <w:right w:val="single" w:sz="8" w:space="0" w:color="BCB8AC"/>
            </w:tcBorders>
            <w:shd w:val="clear" w:color="000000" w:fill="DDDBD5"/>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280,2</w:t>
            </w:r>
          </w:p>
        </w:tc>
        <w:tc>
          <w:tcPr>
            <w:tcW w:w="1200" w:type="dxa"/>
            <w:tcBorders>
              <w:top w:val="nil"/>
              <w:left w:val="nil"/>
              <w:bottom w:val="nil"/>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289</w:t>
            </w:r>
          </w:p>
        </w:tc>
        <w:tc>
          <w:tcPr>
            <w:tcW w:w="1200" w:type="dxa"/>
            <w:tcBorders>
              <w:top w:val="nil"/>
              <w:left w:val="nil"/>
              <w:bottom w:val="nil"/>
              <w:right w:val="single" w:sz="8" w:space="0" w:color="BCB8AC"/>
            </w:tcBorders>
            <w:shd w:val="clear" w:color="000000" w:fill="DDDBD5"/>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353</w:t>
            </w:r>
          </w:p>
        </w:tc>
        <w:tc>
          <w:tcPr>
            <w:tcW w:w="1200" w:type="dxa"/>
            <w:tcBorders>
              <w:top w:val="nil"/>
              <w:left w:val="nil"/>
              <w:bottom w:val="single" w:sz="8" w:space="0" w:color="BCB8AC"/>
              <w:right w:val="single" w:sz="8" w:space="0" w:color="BCB8AC"/>
            </w:tcBorders>
            <w:shd w:val="clear" w:color="auto" w:fill="auto"/>
            <w:vAlign w:val="center"/>
            <w:hideMark/>
          </w:tcPr>
          <w:p w:rsidR="009A24BE" w:rsidRPr="009A24BE" w:rsidRDefault="009A24BE" w:rsidP="009A24BE">
            <w:pPr>
              <w:spacing w:after="0" w:line="240" w:lineRule="auto"/>
              <w:jc w:val="right"/>
              <w:rPr>
                <w:rFonts w:ascii="Calibri" w:eastAsia="Times New Roman" w:hAnsi="Calibri" w:cs="Calibri"/>
                <w:color w:val="000000"/>
                <w:lang w:eastAsia="es-CL"/>
              </w:rPr>
            </w:pPr>
            <w:r w:rsidRPr="009A24BE">
              <w:rPr>
                <w:rFonts w:ascii="Calibri" w:eastAsia="Times New Roman" w:hAnsi="Calibri" w:cs="Calibri"/>
                <w:color w:val="000000"/>
                <w:lang w:eastAsia="es-CL"/>
              </w:rPr>
              <w:t>19</w:t>
            </w:r>
          </w:p>
        </w:tc>
      </w:tr>
    </w:tbl>
    <w:p w:rsidR="00F017EC" w:rsidRPr="006B781A" w:rsidRDefault="00F017EC"/>
    <w:p w:rsidR="00843104" w:rsidRPr="006B781A" w:rsidRDefault="00843104" w:rsidP="00F017EC"/>
    <w:p w:rsidR="00F017EC" w:rsidRPr="006B781A" w:rsidRDefault="00F017EC"/>
    <w:p w:rsidR="00F017EC" w:rsidRPr="006B781A" w:rsidRDefault="00F017EC"/>
    <w:p w:rsidR="00F017EC" w:rsidRPr="006B781A" w:rsidRDefault="00F017EC"/>
    <w:p w:rsidR="00F017EC" w:rsidRPr="006B781A" w:rsidRDefault="00F017EC"/>
    <w:p w:rsidR="00F017EC" w:rsidRPr="006B781A" w:rsidRDefault="00F017EC"/>
    <w:p w:rsidR="00F017EC" w:rsidRPr="006B781A" w:rsidRDefault="00F017EC"/>
    <w:p w:rsidR="00843104" w:rsidRPr="006B781A" w:rsidRDefault="00843104"/>
    <w:p w:rsidR="00843104" w:rsidRPr="006B781A" w:rsidRDefault="005F2B03">
      <w:pPr>
        <w:pStyle w:val="Ttulo2"/>
      </w:pPr>
      <w:bookmarkStart w:id="1" w:name="_Toc344383005"/>
      <w:r w:rsidRPr="006B781A">
        <w:rPr>
          <w:rFonts w:ascii="Garamond" w:hAnsi="Garamond"/>
          <w:color w:val="4C483D"/>
        </w:rPr>
        <w:lastRenderedPageBreak/>
        <w:t>Objetivos</w:t>
      </w:r>
      <w:bookmarkEnd w:id="1"/>
    </w:p>
    <w:sdt>
      <w:sdtPr>
        <w:rPr>
          <w:color w:val="4C483D" w:themeColor="text2"/>
          <w:sz w:val="20"/>
          <w:szCs w:val="20"/>
          <w:lang w:val="fr-FR"/>
        </w:rPr>
        <w:id w:val="618184684"/>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43104" w:rsidRPr="006B781A" w:rsidRDefault="005F2B03">
                <w:pPr>
                  <w:pStyle w:val="Sinespaciado"/>
                  <w:spacing w:before="40"/>
                  <w:rPr>
                    <w:lang w:val="fr-FR"/>
                  </w:rPr>
                </w:pPr>
                <w:r w:rsidRPr="006B781A">
                  <w:rPr>
                    <w:noProof/>
                    <w:lang w:val="fr-FR" w:eastAsia="es-CL"/>
                  </w:rPr>
                  <mc:AlternateContent>
                    <mc:Choice Requires="wpg">
                      <w:drawing>
                        <wp:inline distT="0" distB="0" distL="0" distR="0">
                          <wp:extent cx="228600" cy="228600"/>
                          <wp:effectExtent l="0" t="0" r="0" b="0"/>
                          <wp:docPr id="4"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orma libre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E56D99"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zxDPiHBQAA7hEAAA4AAAAAAAAAAAAAAAAALgIAAGRycy9l&#10;Mm9Eb2MueG1sUEsBAi0AFAAGAAgAAAAhAPgMKZnYAAAAAwEAAA8AAAAAAAAAAAAAAAAA4QcAAGRy&#10;cy9kb3ducmV2LnhtbFBLBQYAAAAABAAEAPMAAADmCA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orma libre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Por ejemplo, incluya una escala de tiempo con los objetivos que espera lograr.</w:t>
                </w:r>
              </w:p>
            </w:tc>
          </w:tr>
        </w:tbl>
        <w:p w:rsidR="00843104" w:rsidRPr="006B781A" w:rsidRDefault="00B77304"/>
      </w:sdtContent>
    </w:sdt>
    <w:p w:rsidR="00843104" w:rsidRPr="006B781A" w:rsidRDefault="005F2B03">
      <w:pPr>
        <w:pStyle w:val="Ttulo2"/>
      </w:pPr>
      <w:bookmarkStart w:id="2" w:name="_Toc344383006"/>
      <w:r w:rsidRPr="006B781A">
        <w:rPr>
          <w:rFonts w:ascii="Garamond" w:hAnsi="Garamond"/>
          <w:color w:val="4C483D"/>
        </w:rPr>
        <w:t>Declaración de objetivos</w:t>
      </w:r>
      <w:bookmarkEnd w:id="2"/>
    </w:p>
    <w:sdt>
      <w:sdtPr>
        <w:rPr>
          <w:color w:val="4C483D" w:themeColor="text2"/>
          <w:sz w:val="20"/>
          <w:szCs w:val="20"/>
        </w:rPr>
        <w:id w:val="960690418"/>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8"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orma libre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E68349"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A2pGH5iAUAAPARAAAOAAAAAAAAAAAAAAAAAC4CAABkcnMv&#10;ZTJvRG9jLnhtbFBLAQItABQABgAIAAAAIQD4DCmZ2AAAAAMBAAAPAAAAAAAAAAAAAAAAAOIHAABk&#10;cnMvZG93bnJldi54bWxQSwUGAAAAAAQABADzAAAA5w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orma libre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tiene una declaración de objetivos, inclúyala aquí. Incluya también todos los puntos esenciales acerca de su negocio que no estén incluidos en ninguna otra parte del resumen ejecutivo.</w:t>
                </w:r>
              </w:p>
            </w:tc>
          </w:tr>
        </w:tbl>
        <w:p w:rsidR="00843104" w:rsidRPr="006B781A" w:rsidRDefault="00B77304"/>
      </w:sdtContent>
    </w:sdt>
    <w:p w:rsidR="00843104" w:rsidRPr="006B781A" w:rsidRDefault="005F2B03">
      <w:pPr>
        <w:pStyle w:val="Ttulo2"/>
      </w:pPr>
      <w:bookmarkStart w:id="3" w:name="_Toc344383007"/>
      <w:r w:rsidRPr="006B781A">
        <w:rPr>
          <w:rFonts w:ascii="Garamond" w:hAnsi="Garamond"/>
          <w:color w:val="4C483D"/>
        </w:rPr>
        <w:t>Claves para el éxito</w:t>
      </w:r>
      <w:bookmarkEnd w:id="3"/>
    </w:p>
    <w:sdt>
      <w:sdtPr>
        <w:rPr>
          <w:color w:val="4C483D" w:themeColor="text2"/>
          <w:sz w:val="20"/>
          <w:szCs w:val="20"/>
          <w:lang w:val="fr-FR"/>
        </w:rPr>
        <w:id w:val="-1813943046"/>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43104" w:rsidRPr="006B781A" w:rsidRDefault="005F2B03">
                <w:pPr>
                  <w:pStyle w:val="Sinespaciado"/>
                  <w:spacing w:before="40"/>
                  <w:rPr>
                    <w:lang w:val="fr-FR"/>
                  </w:rPr>
                </w:pPr>
                <w:r w:rsidRPr="006B781A">
                  <w:rPr>
                    <w:noProof/>
                    <w:lang w:val="fr-FR" w:eastAsia="es-CL"/>
                  </w:rPr>
                  <mc:AlternateContent>
                    <mc:Choice Requires="wpg">
                      <w:drawing>
                        <wp:inline distT="0" distB="0" distL="0" distR="0">
                          <wp:extent cx="228600" cy="228600"/>
                          <wp:effectExtent l="0" t="0" r="0" b="0"/>
                          <wp:docPr id="17" name="Grupo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orma libre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DA2E74" id="Grupo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sYb44YFAADzEQAADgAAAAAAAAAAAAAAAAAuAgAAZHJzL2Uy&#10;b0RvYy54bWxQSwECLQAUAAYACAAAACEA+AwpmdgAAAADAQAADwAAAAAAAAAAAAAAAADgBwAAZHJz&#10;L2Rvd25yZXYueG1sUEsFBgAAAAAEAAQA8wAAAOU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orma libre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Describa los factores únicos o diferenciadores que ayudarán al éxito de su plan de negocio.</w:t>
                </w:r>
              </w:p>
            </w:tc>
          </w:tr>
        </w:tbl>
        <w:p w:rsidR="00843104" w:rsidRPr="006B781A" w:rsidRDefault="00B77304"/>
      </w:sdtContent>
    </w:sdt>
    <w:p w:rsidR="00843104" w:rsidRPr="006B781A" w:rsidRDefault="005F2B03">
      <w:pPr>
        <w:pStyle w:val="Ttulo1"/>
      </w:pPr>
      <w:bookmarkStart w:id="4" w:name="_Toc344383008"/>
      <w:r w:rsidRPr="006B781A">
        <w:rPr>
          <w:rFonts w:ascii="Century Gothic" w:hAnsi="Century Gothic"/>
          <w:color w:val="F24F4F"/>
        </w:rPr>
        <w:t>Descripción del negocio</w:t>
      </w:r>
      <w:bookmarkEnd w:id="4"/>
    </w:p>
    <w:sdt>
      <w:sdtPr>
        <w:rPr>
          <w:color w:val="4C483D" w:themeColor="text2"/>
          <w:sz w:val="20"/>
          <w:szCs w:val="20"/>
        </w:rPr>
        <w:id w:val="-1085602515"/>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26"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orma libre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F1E2E7"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XjAq8iwUAAPMRAAAOAAAAAAAAAAAAAAAAAC4CAABk&#10;cnMvZTJvRG9jLnhtbFBLAQItABQABgAIAAAAIQD4DCmZ2AAAAAMBAAAPAAAAAAAAAAAAAAAAAOUH&#10;AABkcnMvZG93bnJldi54bWxQSwUGAAAAAAQABADzAAAA6gg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orma libre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i w:val="0"/>
                    <w:iCs w:val="0"/>
                    <w:color w:val="4C483D"/>
                  </w:rPr>
                  <w:t xml:space="preserve">Ofrezca una descripción de su negocio positiva, concisa y basada en hechos: </w:t>
                </w:r>
                <w:r w:rsidRPr="006B781A">
                  <w:rPr>
                    <w:rFonts w:ascii="Century Gothic" w:hAnsi="Century Gothic"/>
                    <w:color w:val="4C483D"/>
                  </w:rPr>
                  <w:t xml:space="preserve">qué hace, </w:t>
                </w:r>
                <w:r w:rsidRPr="006B781A">
                  <w:rPr>
                    <w:rFonts w:ascii="Century Gothic" w:hAnsi="Century Gothic"/>
                    <w:i w:val="0"/>
                    <w:iCs w:val="0"/>
                    <w:color w:val="4C483D"/>
                  </w:rPr>
                  <w:t xml:space="preserve">y </w:t>
                </w:r>
                <w:r w:rsidRPr="006B781A">
                  <w:rPr>
                    <w:rFonts w:ascii="Century Gothic" w:hAnsi="Century Gothic"/>
                    <w:color w:val="4C483D"/>
                  </w:rPr>
                  <w:t xml:space="preserve">qué va a hacer que sea único, competitivo y con éxito. </w:t>
                </w:r>
                <w:r w:rsidRPr="006B781A">
                  <w:rPr>
                    <w:rFonts w:ascii="Century Gothic" w:hAnsi="Century Gothic"/>
                    <w:i w:val="0"/>
                    <w:iCs w:val="0"/>
                    <w:color w:val="4C483D"/>
                  </w:rPr>
                  <w:t>D</w:t>
                </w:r>
                <w:r w:rsidRPr="006B781A">
                  <w:rPr>
                    <w:rFonts w:ascii="Century Gothic" w:hAnsi="Century Gothic"/>
                    <w:color w:val="4C483D"/>
                  </w:rPr>
                  <w:t xml:space="preserve">escriba las características especiales que harán que su negocio sea atractivo para posibles clientes, e identifique los propósitos y objetivos </w:t>
                </w:r>
                <w:r w:rsidRPr="006B781A">
                  <w:rPr>
                    <w:rFonts w:ascii="Century Gothic" w:hAnsi="Century Gothic"/>
                    <w:i w:val="0"/>
                    <w:iCs w:val="0"/>
                    <w:color w:val="4C483D"/>
                  </w:rPr>
                  <w:t>principales de su compañía</w:t>
                </w:r>
                <w:r w:rsidRPr="006B781A">
                  <w:rPr>
                    <w:rFonts w:ascii="Century Gothic" w:hAnsi="Century Gothic"/>
                    <w:color w:val="4C483D"/>
                  </w:rPr>
                  <w:t xml:space="preserve">. </w:t>
                </w:r>
              </w:p>
            </w:tc>
          </w:tr>
        </w:tbl>
        <w:p w:rsidR="00843104" w:rsidRPr="006B781A" w:rsidRDefault="00B77304"/>
      </w:sdtContent>
    </w:sdt>
    <w:p w:rsidR="00843104" w:rsidRPr="006B781A" w:rsidRDefault="005F2B03">
      <w:pPr>
        <w:pStyle w:val="Ttulo2"/>
      </w:pPr>
      <w:bookmarkStart w:id="5" w:name="_Toc344383009"/>
      <w:r w:rsidRPr="006B781A">
        <w:rPr>
          <w:rFonts w:ascii="Garamond" w:hAnsi="Garamond"/>
          <w:color w:val="4C483D"/>
        </w:rPr>
        <w:t>Propiedad de la compañía/entidad legal</w:t>
      </w:r>
      <w:bookmarkEnd w:id="5"/>
    </w:p>
    <w:sdt>
      <w:sdtPr>
        <w:rPr>
          <w:color w:val="4C483D" w:themeColor="text2"/>
          <w:sz w:val="20"/>
          <w:szCs w:val="20"/>
        </w:rPr>
        <w:id w:val="204835237"/>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29"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a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4F110E"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jl0mWHBQAA8xEAAA4AAAAAAAAAAAAAAAAALgIAAGRycy9l&#10;Mm9Eb2MueG1sUEsBAi0AFAAGAAgAAAAhAPgMKZnYAAAAAwEAAA8AAAAAAAAAAAAAAAAA4QcAAGRy&#10;cy9kb3ducmV2LnhtbFBLBQYAAAAABAAEAPMAAADmC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orma libre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Indique si su empresa es de un único propietario, es una corporación (tipo) o asociación. Si es apropiado, defina el tipo de negocio (como manufacturación, comercialización o servicios).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necesita licencias o permisos, describa los requisitos para conseguirlos y en qué fase del proceso se encuentra.</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aún no ha declarado si este es un nuevo negocio independiente, una absorción, una franquicia o una expansión de un negocio anterior, inclúyalo aquí.</w:t>
                </w:r>
              </w:p>
            </w:tc>
          </w:tr>
        </w:tbl>
        <w:p w:rsidR="00843104" w:rsidRPr="006B781A" w:rsidRDefault="00B77304"/>
      </w:sdtContent>
    </w:sdt>
    <w:p w:rsidR="00843104" w:rsidRPr="006B781A" w:rsidRDefault="005F2B03">
      <w:pPr>
        <w:pStyle w:val="Ttulo2"/>
      </w:pPr>
      <w:bookmarkStart w:id="6" w:name="_Toc344383010"/>
      <w:r w:rsidRPr="006B781A">
        <w:rPr>
          <w:rFonts w:ascii="Garamond" w:hAnsi="Garamond"/>
          <w:color w:val="4C483D"/>
        </w:rPr>
        <w:t>Ubicación</w:t>
      </w:r>
      <w:bookmarkEnd w:id="6"/>
    </w:p>
    <w:sdt>
      <w:sdtPr>
        <w:rPr>
          <w:color w:val="4C483D" w:themeColor="text2"/>
          <w:sz w:val="20"/>
          <w:szCs w:val="20"/>
        </w:rPr>
        <w:id w:val="-1990552235"/>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35"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orma libre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316571"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PrZifuKBQAA8xEAAA4AAAAAAAAAAAAAAAAALgIAAGRy&#10;cy9lMm9Eb2MueG1sUEsBAi0AFAAGAAgAAAAhAPgMKZnYAAAAAwEAAA8AAAAAAAAAAAAAAAAA5AcA&#10;AGRycy9kb3ducmV2LnhtbFBLBQYAAAAABAAEAPMAAADp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orma libre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Recuerde que la ubicación es de suma importancia para algunos tipos de negocios, y menor para otros.</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su negocio no requiere consideraciones específicas en cuanto a la ubicación, podría suponer una ventaja y debería indicarlo aquí.</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ya ha elegido su ubicación, describa los aspectos destacados; puede usar algunos de los factores destacados en la siguiente viñeta como guía u otros factores que sean consideraciones esenciales para su negocio.</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Si aún no tiene una ubicación, describa los criterios más importantes para determinar una ubicación apropiada para su negocio. </w:t>
                </w:r>
              </w:p>
              <w:p w:rsidR="00843104" w:rsidRPr="006B781A" w:rsidRDefault="005F2B03">
                <w:pPr>
                  <w:pStyle w:val="Textodelasugerencia"/>
                  <w:ind w:left="360"/>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Considere los ejemplos siguientes (tenga en cuenta que no es una lista exhaustiva y en su caso podría haber también otras consideraciones):</w:t>
                </w:r>
              </w:p>
              <w:p w:rsidR="00843104" w:rsidRPr="006B781A" w:rsidRDefault="005F2B03">
                <w:pPr>
                  <w:pStyle w:val="Textodelasugerencia"/>
                  <w:ind w:left="360"/>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lastRenderedPageBreak/>
                  <w:t>¿Qué tipo de espacio está buscando y dónde? ¿Hay un área en particular que sería especialmente deseable desde el punto de vista del marketing? ¿Debe tener un local en la planta baja? En ese caso, ¿su ubicación debe ser fácilmente accesible mediante transporte público?</w:t>
                </w:r>
              </w:p>
              <w:p w:rsidR="00843104" w:rsidRPr="006B781A" w:rsidRDefault="005F2B03">
                <w:pPr>
                  <w:pStyle w:val="Textodelasugerencia"/>
                  <w:ind w:left="360"/>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está considerando un sitio determinado o comparando sitios, lo siguiente puede ser importante: ¿Cómo es el tráfico o el acceso? ¿Las instalaciones de aparcamiento son adecuadas? ¿La iluminación de la calle es suficiente? ¿Está próximo a otros negocios o centros que podrían ayudar a perfilar el tipo de cliente que busca? En el caso de un escaparate, ¿atrae la atención o qué se puede hacer para que atraiga el tipo de atención que necesita?</w:t>
                </w:r>
              </w:p>
              <w:p w:rsidR="00843104" w:rsidRPr="006B781A" w:rsidRDefault="005F2B03">
                <w:pPr>
                  <w:pStyle w:val="Textodelasugerencia"/>
                  <w:ind w:left="360"/>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la señalización es apropiada para su negocio: ¿Hay normativas locales relativas a la señalización que pudieran afectarle negativamente? ¿Qué tipo de señalización sería la más adecuada para sus necesidades? ¿Ha incluido el coste de la señalización en sus cifras de puesta en marcha?</w:t>
                </w:r>
              </w:p>
            </w:tc>
          </w:tr>
        </w:tbl>
        <w:p w:rsidR="00843104" w:rsidRPr="006B781A" w:rsidRDefault="00B77304"/>
      </w:sdtContent>
    </w:sdt>
    <w:p w:rsidR="00843104" w:rsidRPr="006B781A" w:rsidRDefault="005F2B03">
      <w:pPr>
        <w:pStyle w:val="Ttulo2"/>
      </w:pPr>
      <w:bookmarkStart w:id="7" w:name="_Toc344383011"/>
      <w:r w:rsidRPr="006B781A">
        <w:rPr>
          <w:rFonts w:ascii="Garamond" w:hAnsi="Garamond"/>
          <w:color w:val="4C483D"/>
        </w:rPr>
        <w:t>Interior</w:t>
      </w:r>
      <w:bookmarkEnd w:id="7"/>
    </w:p>
    <w:p w:rsidR="00843104" w:rsidRPr="006B781A" w:rsidRDefault="00F017EC">
      <w:r w:rsidRPr="006B781A">
        <w:rPr>
          <w:noProof/>
          <w:lang w:eastAsia="es-CL"/>
        </w:rPr>
        <mc:AlternateContent>
          <mc:Choice Requires="wpg">
            <w:drawing>
              <wp:inline distT="0" distB="0" distL="0" distR="0" wp14:anchorId="4B8C4FB4" wp14:editId="60DA8EC5">
                <wp:extent cx="228600" cy="228600"/>
                <wp:effectExtent l="0" t="0" r="0" b="0"/>
                <wp:docPr id="38"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a libre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6454BA"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wn0n4YFAADzEQAADgAAAAAAAAAAAAAAAAAuAgAAZHJzL2Uy&#10;b0RvYy54bWxQSwECLQAUAAYACAAAACEA+AwpmdgAAAADAQAADwAAAAAAAAAAAAAAAADgBwAAZHJz&#10;L2Rvd25yZXYueG1sUEsFBgAAAAAEAAQA8wAAAOUIA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orma libre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p w:rsidR="00843104" w:rsidRPr="006B781A" w:rsidRDefault="005F2B03">
      <w:pPr>
        <w:pStyle w:val="Ttulo2"/>
      </w:pPr>
      <w:bookmarkStart w:id="8" w:name="_Toc344383012"/>
      <w:r w:rsidRPr="006B781A">
        <w:rPr>
          <w:rFonts w:ascii="Garamond" w:hAnsi="Garamond"/>
          <w:color w:val="4C483D"/>
        </w:rPr>
        <w:t>Horas de funcionamiento</w:t>
      </w:r>
      <w:bookmarkEnd w:id="8"/>
    </w:p>
    <w:sdt>
      <w:sdtPr>
        <w:rPr>
          <w:color w:val="4C483D" w:themeColor="text2"/>
          <w:sz w:val="20"/>
          <w:szCs w:val="20"/>
          <w:lang w:val="fr-FR"/>
        </w:rPr>
        <w:id w:val="1836026348"/>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43104" w:rsidRPr="006B781A" w:rsidRDefault="005F2B03">
                <w:pPr>
                  <w:pStyle w:val="Sinespaciado"/>
                  <w:spacing w:before="40"/>
                  <w:rPr>
                    <w:lang w:val="fr-FR"/>
                  </w:rPr>
                </w:pPr>
                <w:r w:rsidRPr="006B781A">
                  <w:rPr>
                    <w:noProof/>
                    <w:lang w:val="fr-FR" w:eastAsia="es-CL"/>
                  </w:rPr>
                  <mc:AlternateContent>
                    <mc:Choice Requires="wpg">
                      <w:drawing>
                        <wp:inline distT="0" distB="0" distL="0" distR="0">
                          <wp:extent cx="228600" cy="228600"/>
                          <wp:effectExtent l="0" t="0" r="0" b="0"/>
                          <wp:docPr id="14" name="Grupo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orma libre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FD91F8" id="Grupo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BQOGO4iAUAAPMRAAAOAAAAAAAAAAAAAAAAAC4CAABkcnMv&#10;ZTJvRG9jLnhtbFBLAQItABQABgAIAAAAIQD4DCmZ2AAAAAMBAAAPAAAAAAAAAAAAAAAAAOIHAABk&#10;cnMvZG93bnJldi54bWxQSwUGAAAAAAQABADzAAAA5wg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orma libre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Autoexplicativo, pero importante para negocios como tiendas o negocios estacionales.</w:t>
                </w:r>
              </w:p>
            </w:tc>
          </w:tr>
        </w:tbl>
        <w:p w:rsidR="00843104" w:rsidRPr="006B781A" w:rsidRDefault="00B77304"/>
      </w:sdtContent>
    </w:sdt>
    <w:p w:rsidR="00843104" w:rsidRPr="006B781A" w:rsidRDefault="005F2B03">
      <w:pPr>
        <w:pStyle w:val="Ttulo2"/>
      </w:pPr>
      <w:bookmarkStart w:id="9" w:name="_Toc344383013"/>
      <w:r w:rsidRPr="006B781A">
        <w:rPr>
          <w:rFonts w:ascii="Garamond" w:hAnsi="Garamond"/>
          <w:color w:val="4C483D"/>
        </w:rPr>
        <w:t>Productos y servicios</w:t>
      </w:r>
      <w:bookmarkEnd w:id="9"/>
    </w:p>
    <w:sdt>
      <w:sdtPr>
        <w:rPr>
          <w:color w:val="4C483D" w:themeColor="text2"/>
          <w:sz w:val="20"/>
          <w:szCs w:val="20"/>
        </w:rPr>
        <w:id w:val="37940430"/>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86"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orma libre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A51294"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OQm/L6KBQAA8xEAAA4AAAAAAAAAAAAAAAAALgIAAGRy&#10;cy9lMm9Eb2MueG1sUEsBAi0AFAAGAAgAAAAhAPgMKZnYAAAAAwEAAA8AAAAAAAAAAAAAAAAA5AcA&#10;AGRycy9kb3ducmV2LnhtbFBLBQYAAAAABAAEAPMAAADpC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orma libre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Describa sus productos y servicios y porqué hay una demanda de ellos.  ¿Cuál es el posible mercado? ¿En qué beneficia a los clientes? ¿En qué aspecto sus productos o servicios le aportan ventajas competitivas?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Si vende varias líneas de productos o servicios, describa qué incluyen.  ¿Por qué eligió esta variedad de ofertas?  ¿Cómo ajusta esta oferta para responder a las demandas del mercado?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Para negocios basados en productos, ¿dispone de controles de inventario o los necesita?  ¿Tiene que tener en cuenta algún "tiempo de preparación" al realizar pedidos de algunos artículos?  ¿Necesita un sistema de auditoría o seguridad para proteger el inventario?</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Nota: </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sus productos o servicios son más importantes que la ubicación, mueva este tema antes de la ubicación y horas de funcionamiento.</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va a proporcionar solo productos o solo servicios, elimine la parte del título que no corresponda.</w:t>
                </w:r>
              </w:p>
            </w:tc>
          </w:tr>
        </w:tbl>
        <w:p w:rsidR="00843104" w:rsidRPr="006B781A" w:rsidRDefault="00B77304"/>
      </w:sdtContent>
    </w:sdt>
    <w:p w:rsidR="00843104" w:rsidRPr="006B781A" w:rsidRDefault="005F2B03">
      <w:pPr>
        <w:pStyle w:val="Ttulo2"/>
      </w:pPr>
      <w:bookmarkStart w:id="10" w:name="_Toc344383014"/>
      <w:r w:rsidRPr="006B781A">
        <w:rPr>
          <w:rFonts w:ascii="Garamond" w:hAnsi="Garamond"/>
          <w:color w:val="4C483D"/>
        </w:rPr>
        <w:t>Proveedores</w:t>
      </w:r>
      <w:bookmarkEnd w:id="10"/>
    </w:p>
    <w:sdt>
      <w:sdtPr>
        <w:rPr>
          <w:color w:val="4C483D" w:themeColor="text2"/>
          <w:sz w:val="20"/>
          <w:szCs w:val="20"/>
        </w:rPr>
        <w:id w:val="-1132708559"/>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44"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orma libre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1BCE60"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f3hcrYkFAADzEQAADgAAAAAAAAAAAAAAAAAuAgAAZHJz&#10;L2Uyb0RvYy54bWxQSwECLQAUAAYACAAAACEA+AwpmdgAAAADAQAADwAAAAAAAAAAAAAAAADjBwAA&#10;ZHJzL2Rvd25yZXYueG1sUEsFBgAAAAAEAAQA8wAAAOgIA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orma libre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la información acerca de los proveedores, incluidos los acuerdos financieros con ellos, juega un papel importante en su negocio, incluya la información relevante en esta sección.</w:t>
                </w:r>
              </w:p>
            </w:tc>
          </w:tr>
        </w:tbl>
        <w:p w:rsidR="00843104" w:rsidRPr="006B781A" w:rsidRDefault="00B77304"/>
      </w:sdtContent>
    </w:sdt>
    <w:p w:rsidR="00843104" w:rsidRPr="006B781A" w:rsidRDefault="005F2B03">
      <w:pPr>
        <w:pStyle w:val="Ttulo2"/>
      </w:pPr>
      <w:bookmarkStart w:id="11" w:name="_Toc344383015"/>
      <w:r w:rsidRPr="006B781A">
        <w:rPr>
          <w:rFonts w:ascii="Garamond" w:hAnsi="Garamond"/>
          <w:color w:val="4C483D"/>
        </w:rPr>
        <w:t>Servicio</w:t>
      </w:r>
      <w:bookmarkEnd w:id="11"/>
    </w:p>
    <w:sdt>
      <w:sdtPr>
        <w:rPr>
          <w:color w:val="4C483D" w:themeColor="text2"/>
          <w:sz w:val="20"/>
          <w:szCs w:val="20"/>
        </w:rPr>
        <w:id w:val="628210584"/>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50"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orma libre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B89D2C"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BnyNq2EBQAA8xEAAA4AAAAAAAAAAAAAAAAALgIAAGRycy9lMm9E&#10;b2MueG1sUEsBAi0AFAAGAAgAAAAhAPgMKZnYAAAAAwEAAA8AAAAAAAAAAAAAAAAA3gcAAGRycy9k&#10;b3ducmV2LnhtbFBLBQYAAAAABAAEAPMAAADjC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orma libre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Tanto si comercializa productos como servicios, use esta sección para especificar el nivel y los medios de servicio que proporciona a los clientes antes, durante y después de la venta.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lastRenderedPageBreak/>
                  <w:t>¿Qué hace para que sus servicios destaquen respecto a la competencia?</w:t>
                </w:r>
              </w:p>
            </w:tc>
          </w:tr>
        </w:tbl>
        <w:p w:rsidR="00843104" w:rsidRPr="006B781A" w:rsidRDefault="00B77304"/>
      </w:sdtContent>
    </w:sdt>
    <w:p w:rsidR="00843104" w:rsidRPr="006B781A" w:rsidRDefault="005F2B03">
      <w:pPr>
        <w:pStyle w:val="Ttulo2"/>
      </w:pPr>
      <w:bookmarkStart w:id="12" w:name="_Toc344383016"/>
      <w:r w:rsidRPr="006B781A">
        <w:rPr>
          <w:rFonts w:ascii="Garamond" w:hAnsi="Garamond"/>
          <w:color w:val="4C483D"/>
        </w:rPr>
        <w:t>Manufacturación</w:t>
      </w:r>
      <w:bookmarkEnd w:id="12"/>
    </w:p>
    <w:sdt>
      <w:sdtPr>
        <w:rPr>
          <w:color w:val="4C483D" w:themeColor="text2"/>
          <w:sz w:val="20"/>
          <w:szCs w:val="20"/>
        </w:rPr>
        <w:id w:val="-1457174569"/>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53"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orma libre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1A2D12"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pKzvkiwUAAPMRAAAOAAAAAAAAAAAAAAAAAC4CAABk&#10;cnMvZTJvRG9jLnhtbFBLAQItABQABgAIAAAAIQD4DCmZ2AAAAAMBAAAPAAAAAAAAAAAAAAAAAOUH&#10;AABkcnMvZG93bnJldi54bWxQSwUGAAAAAAQABADzAAAA6gg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orma libre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¿Su negocio fabrica algún producto? En caso afirmativo, describa sus instalaciones y la maquinaria o los equipos especiales.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Sin revelar ninguna información de carácter propietario, describa el procedimiento de fabricación.</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Si aún no se ha incluido en la sección Productos y servicios, describa cómo venderá los productos que fabrica. ¿Directamente al público? ¿A través de un mayorista o distribuidor? ¿Otros?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transportará los productos al mercado?</w:t>
                </w:r>
              </w:p>
            </w:tc>
          </w:tr>
        </w:tbl>
        <w:p w:rsidR="00843104" w:rsidRPr="006B781A" w:rsidRDefault="00B77304"/>
      </w:sdtContent>
    </w:sdt>
    <w:p w:rsidR="00843104" w:rsidRPr="006B781A" w:rsidRDefault="005F2B03">
      <w:pPr>
        <w:pStyle w:val="Ttulo2"/>
      </w:pPr>
      <w:bookmarkStart w:id="13" w:name="_Toc344383017"/>
      <w:r w:rsidRPr="006B781A">
        <w:rPr>
          <w:rFonts w:ascii="Garamond" w:hAnsi="Garamond"/>
          <w:color w:val="4C483D"/>
        </w:rPr>
        <w:t>Administración</w:t>
      </w:r>
      <w:bookmarkEnd w:id="13"/>
    </w:p>
    <w:sdt>
      <w:sdtPr>
        <w:rPr>
          <w:color w:val="4C483D" w:themeColor="text2"/>
          <w:sz w:val="20"/>
          <w:szCs w:val="20"/>
        </w:rPr>
        <w:id w:val="80569572"/>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56"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a libre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77496A"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LhDKLiwUAAPMRAAAOAAAAAAAAAAAAAAAAAC4CAABk&#10;cnMvZTJvRG9jLnhtbFBLAQItABQABgAIAAAAIQD4DCmZ2AAAAAMBAAAPAAAAAAAAAAAAAAAAAOUH&#10;AABkcnMvZG93bnJldi54bWxQSwUGAAAAAAQABADzAAAA6gg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orma libre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¿Cómo ayudarán sus antecedentes o su experiencia a convertir este negocio en un éxito? ¿Cuál será su grado de actividad y qué áreas de administración delegará a otros?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Describa a otras personas que administran o administrarán su negocio, incluido lo siguiente: </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¿Cuáles son sus cualificaciones y sus antecedentes? (Se pueden incluir currículos en un apéndice). </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¿Cuáles son sus puntos fuertes o áreas de experiencia que respalden el éxito de su negocio? </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¿Cuáles son sus responsabilidades y están estas claramente definidas (especialmente importante en acuerdos de asociación)? </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¿De qué habilidades carece su equipo de administración que deban suplirse mediante fuentes externas o contratación adicional?</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su negocio tiene empleados, describa la cadena de mando. ¿Qué cursos y soporte (como un manual de las directivas de la compañía) proporcionará a los empleados? ¿Proporcionará incentivos a los empleados que mejoren el crecimiento de la compañía?</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su negocio es una franquicia, ¿qué tipo de asistencia puede esperar y durante cuánto tiempo? Incluya información acerca de los procedimientos operativos y guías relacionadas que le haya proporcionado el franquiciador.</w:t>
                </w:r>
              </w:p>
            </w:tc>
          </w:tr>
        </w:tbl>
        <w:p w:rsidR="00843104" w:rsidRPr="006B781A" w:rsidRDefault="00B77304"/>
      </w:sdtContent>
    </w:sdt>
    <w:p w:rsidR="00843104" w:rsidRPr="006B781A" w:rsidRDefault="005F2B03">
      <w:pPr>
        <w:pStyle w:val="Ttulo2"/>
      </w:pPr>
      <w:bookmarkStart w:id="14" w:name="_Toc344383018"/>
      <w:r w:rsidRPr="006B781A">
        <w:rPr>
          <w:rFonts w:ascii="Garamond" w:hAnsi="Garamond"/>
          <w:color w:val="4C483D"/>
        </w:rPr>
        <w:t>Administración financiera</w:t>
      </w:r>
      <w:bookmarkEnd w:id="14"/>
    </w:p>
    <w:sdt>
      <w:sdtPr>
        <w:rPr>
          <w:color w:val="4C483D" w:themeColor="text2"/>
          <w:sz w:val="20"/>
          <w:szCs w:val="20"/>
        </w:rPr>
        <w:id w:val="-256360038"/>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23"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a libre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A65939"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1IwPTiwUAAPMRAAAOAAAAAAAAAAAAAAAAAC4CAABk&#10;cnMvZTJvRG9jLnhtbFBLAQItABQABgAIAAAAIQD4DCmZ2AAAAAMBAAAPAAAAAAAAAAAAAAAAAOUH&#10;AABkcnMvZG93bnJldi54bWxQSwUGAAAAAAQABADzAAAA6gg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orma libre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Cuando escriba esta sección, considere que la forma de administrar las finanzas de la compañía puede suponer la diferencia entre el éxito y el fracaso.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En función de los productos o servicios determinados que pretende ofrecer, explique cómo espera hacer que su negocio sea rentable y en qué plazo de tiempo. ¿Su negocio proporcionará un buen flujo de caja o tendrá que preocuparse por el tamaño de las Cuentas a cobrar y posibles problemas de deudas o cobros?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En el apéndice debe incluir información detallada de los costes de puesta en marcha y de operación. No obstante, puede un breve resumen con referencias a las tablas, los gráficos o los números de página apropiados indicando las necesidades de puesta en marcha y el presupuesto operativo. </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Las necesidades de puesta en marcha incluyen compras puntuales, como equipos o suministros importantes, cuotas iniciales o depósitos, así como cuotas legales y profesionales; licencias o permisos; seguros; renovación, diseño o decoración de su ubicación; costes de personal previos a la apertura; publicidad o promoción.</w:t>
                </w:r>
              </w:p>
              <w:p w:rsidR="00843104" w:rsidRPr="006B781A" w:rsidRDefault="005F2B03">
                <w:pPr>
                  <w:pStyle w:val="Textodelasugerencia"/>
                  <w:numPr>
                    <w:ilvl w:val="0"/>
                    <w:numId w:val="2"/>
                  </w:numPr>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lastRenderedPageBreak/>
                  <w:t xml:space="preserve">Una vez listo para abrir su negocio, necesitará un presupuesto operativo para ayudar a priorizar los gastos. Debe incluir el dinero que necesita para sobrevivir los primeros tres a seis meses de funcionamiento e indicar cómo tiene pensado controlar las finanzas de su compañía. Incluya los siguientes gastos: alquiler, servicios públicos, seguros, nóminas (incluidos impuestos), pagos de préstamos, suministros de oficina, viajes y entretenimiento, contabilidad y legal, publicidad y promoción, reparaciones y mantenimiento, depreciación, y otras categorías específicas de su negocio.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También puede incluir información (o referencias cruzadas a otras secciones de este plan de negocio si ya se ha incluido en otras partes) acerca del tipo de sistema de contabilidad y control de inventario que está usando, pretende usar o, cuando corresponda, el franquiciador espera que use.</w:t>
                </w:r>
              </w:p>
            </w:tc>
          </w:tr>
        </w:tbl>
        <w:p w:rsidR="00843104" w:rsidRPr="006B781A" w:rsidRDefault="00B77304"/>
      </w:sdtContent>
    </w:sdt>
    <w:p w:rsidR="00843104" w:rsidRPr="006B781A" w:rsidRDefault="005F2B03">
      <w:pPr>
        <w:pStyle w:val="Ttulo2"/>
      </w:pPr>
      <w:bookmarkStart w:id="15" w:name="_Toc344383019"/>
      <w:r w:rsidRPr="006B781A">
        <w:rPr>
          <w:rFonts w:ascii="Garamond" w:hAnsi="Garamond"/>
          <w:color w:val="4C483D"/>
        </w:rPr>
        <w:t>Resumen de puesta en marcha/adquisición</w:t>
      </w:r>
      <w:bookmarkEnd w:id="15"/>
    </w:p>
    <w:sdt>
      <w:sdtPr>
        <w:rPr>
          <w:color w:val="4C483D" w:themeColor="text2"/>
          <w:sz w:val="20"/>
          <w:szCs w:val="20"/>
        </w:rPr>
        <w:id w:val="-1500341416"/>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59"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a libre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E3DF7F"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OCdjMiHBQAA8xEAAA4AAAAAAAAAAAAAAAAALgIAAGRycy9l&#10;Mm9Eb2MueG1sUEsBAi0AFAAGAAgAAAAhAPgMKZnYAAAAAwEAAA8AAAAAAAAAAAAAAAAA4QcAAGRy&#10;cy9kb3ducmV2LnhtbFBLBQYAAAAABAAEAPMAAADmC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orma libre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Resuma los detalles más importantes relativos al inicio o a la adquisición de su negocio. (Si no es aplicable a su negocio, elimínelo).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Tal y como se indicó en la sección anterior, incluya la tabla de los costes de puesta en marcha o adquisición en el apéndice.</w:t>
                </w:r>
              </w:p>
            </w:tc>
          </w:tr>
        </w:tbl>
        <w:p w:rsidR="00843104" w:rsidRPr="006B781A" w:rsidRDefault="00B77304"/>
      </w:sdtContent>
    </w:sdt>
    <w:p w:rsidR="00843104" w:rsidRPr="006B781A" w:rsidRDefault="005F2B03">
      <w:pPr>
        <w:pStyle w:val="Ttulo1"/>
      </w:pPr>
      <w:bookmarkStart w:id="16" w:name="_Toc344383020"/>
      <w:r w:rsidRPr="006B781A">
        <w:rPr>
          <w:rFonts w:ascii="Century Gothic" w:hAnsi="Century Gothic"/>
          <w:color w:val="F24F4F"/>
        </w:rPr>
        <w:t>Marketing</w:t>
      </w:r>
      <w:bookmarkEnd w:id="16"/>
    </w:p>
    <w:sdt>
      <w:sdtPr>
        <w:rPr>
          <w:color w:val="4C483D" w:themeColor="text2"/>
          <w:sz w:val="20"/>
          <w:szCs w:val="20"/>
        </w:rPr>
        <w:id w:val="-2111108292"/>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62"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a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6B8403"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H+QpF2HBQAA8xEAAA4AAAAAAAAAAAAAAAAALgIAAGRycy9l&#10;Mm9Eb2MueG1sUEsBAi0AFAAGAAgAAAAhAPgMKZnYAAAAAwEAAA8AAAAAAAAAAAAAAAAA4QcAAGRy&#10;cy9kb3ducmV2LnhtbFBLBQYAAAAABAAEAPMAAADmC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orma libre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La forma en que comercialice su negocio puede jugar un papel importante en su éxito o en su fracaso. Es vital saber todo lo posible acerca de sus posibles clientes: quiénes son, qué quieren (y no quieren) y las expectativas que pudieran tener.</w:t>
                </w:r>
              </w:p>
            </w:tc>
          </w:tr>
        </w:tbl>
        <w:p w:rsidR="00843104" w:rsidRPr="006B781A" w:rsidRDefault="00B77304"/>
      </w:sdtContent>
    </w:sdt>
    <w:p w:rsidR="00843104" w:rsidRPr="006B781A" w:rsidRDefault="005F2B03">
      <w:pPr>
        <w:pStyle w:val="Ttulo2"/>
      </w:pPr>
      <w:bookmarkStart w:id="17" w:name="_Toc344383021"/>
      <w:r w:rsidRPr="006B781A">
        <w:rPr>
          <w:rFonts w:ascii="Garamond" w:hAnsi="Garamond"/>
          <w:color w:val="4C483D"/>
        </w:rPr>
        <w:t>Análisis de mercado</w:t>
      </w:r>
      <w:bookmarkEnd w:id="17"/>
    </w:p>
    <w:sdt>
      <w:sdtPr>
        <w:rPr>
          <w:color w:val="4C483D" w:themeColor="text2"/>
          <w:sz w:val="20"/>
          <w:szCs w:val="20"/>
        </w:rPr>
        <w:id w:val="765039507"/>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72"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a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CBD16C"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E384d2HBQAA8xEAAA4AAAAAAAAAAAAAAAAALgIAAGRycy9l&#10;Mm9Eb2MueG1sUEsBAi0AFAAGAAgAAAAhAPgMKZnYAAAAAwEAAA8AAAAAAAAAAAAAAAAA4QcAAGRy&#10;cy9kb3ducmV2LnhtbFBLBQYAAAAABAAEAPMAAADmC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orma libre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¿Cuál es su mercado de destino? (¿Quién es más probable que compre sus productos o use sus servicios?) ¿Cuáles son los datos demográficos? ¿Cuál es el tamaño de su posible base de clientes?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¿Dónde están? ¿Cómo les hará saber quién es, dónde está y qué tiene que ofrecerles?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Si cree que tiene algo nuevo, innovador o que no está fácilmente disponible: ¿Cómo sabe que hay mercado para ello, que las personas querrán pagar por lo que ofrece?</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rPr>
                    <w:spacing w:val="-6"/>
                  </w:rPr>
                </w:pPr>
                <w:r w:rsidRPr="006B781A">
                  <w:rPr>
                    <w:rFonts w:ascii="Century Gothic" w:hAnsi="Century Gothic"/>
                    <w:color w:val="4C483D"/>
                    <w:spacing w:val="-6"/>
                  </w:rPr>
                  <w:t>Considere el mercado al que está intentando llegar: ¿está en crecimiento, se está reduciendo o está estático?</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rPr>
                    <w:spacing w:val="-4"/>
                  </w:rPr>
                </w:pPr>
                <w:r w:rsidRPr="006B781A">
                  <w:rPr>
                    <w:rFonts w:ascii="Century Gothic" w:hAnsi="Century Gothic"/>
                    <w:color w:val="4C483D"/>
                    <w:spacing w:val="-4"/>
                  </w:rPr>
                  <w:t>¿A qué porcentaje del mercado cree que podrá llegar? ¿Cómo podrá aumentar su cuota de mercado?</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Nota: Podría incluir un gráfico, como el siguiente, para ofrecer de un vistazo los puntos importantes acerca de su potencial de mercado. </w:t>
                </w:r>
              </w:p>
            </w:tc>
          </w:tr>
        </w:tbl>
        <w:p w:rsidR="00843104" w:rsidRPr="006B781A" w:rsidRDefault="00B77304"/>
      </w:sdtContent>
    </w:sdt>
    <w:p w:rsidR="00843104" w:rsidRPr="006B781A" w:rsidRDefault="005F2B03">
      <w:r w:rsidRPr="006B781A">
        <w:rPr>
          <w:noProof/>
          <w:lang w:eastAsia="es-CL"/>
        </w:rPr>
        <w:lastRenderedPageBreak/>
        <w:drawing>
          <wp:inline distT="0" distB="0" distL="0" distR="0">
            <wp:extent cx="5943600" cy="2286000"/>
            <wp:effectExtent l="0" t="0" r="0" b="0"/>
            <wp:docPr id="68" name="Gráfico 68" descr="Gráfico de crecimiento del mercado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3104" w:rsidRPr="006B781A" w:rsidRDefault="005F2B03">
      <w:pPr>
        <w:pStyle w:val="Ttulo2"/>
      </w:pPr>
      <w:bookmarkStart w:id="18" w:name="_Toc344383022"/>
      <w:r w:rsidRPr="006B781A">
        <w:rPr>
          <w:rFonts w:ascii="Garamond" w:hAnsi="Garamond"/>
          <w:color w:val="4C483D"/>
        </w:rPr>
        <w:t>Segmentación del mercado</w:t>
      </w:r>
      <w:bookmarkEnd w:id="18"/>
    </w:p>
    <w:sdt>
      <w:sdtPr>
        <w:rPr>
          <w:color w:val="4C483D" w:themeColor="text2"/>
          <w:sz w:val="20"/>
          <w:szCs w:val="20"/>
        </w:rPr>
        <w:id w:val="1283853419"/>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80"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orma libre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B65BDE"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A2UPiYggUAAPMRAAAOAAAAAAAAAAAAAAAAAC4CAABkcnMvZTJvRG9j&#10;LnhtbFBLAQItABQABgAIAAAAIQD4DCmZ2AAAAAMBAAAPAAAAAAAAAAAAAAAAANwHAABkcnMvZG93&#10;bnJldi54bWxQSwUGAAAAAAQABADzAAAA4Qg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orma libre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¿Su mercado de destino está segmentado? ¿Hay diferentes niveles dentro del mismo tipo de negocio, y ofrece cada uno de ellos una diferencia en cuanto a calidad, precio o gama de productos?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¿Esta segmentación del mercado está dirigida por área geográfica, líneas de productos, precios u otros criterios?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¿En qué segmento del mercado encajaría su negocio principal? ¿Qué porcentaje del mercado total supone este segmento? ¿A qué porcentaje de este segmento llegará su negocio?</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Nota: Un gráfico circular es una buena manera de mostrar las relaciones entre las partes y el todo, como el porcentaje del mercado de destino que encaja en cada segmento principal. Para cambiar la forma de las etiquetas de datos, haga clic con el botón secundario y, después, haga clic en Cambiar formas de etiquetas de datos.</w:t>
                </w:r>
              </w:p>
            </w:tc>
          </w:tr>
        </w:tbl>
        <w:p w:rsidR="00843104" w:rsidRPr="006B781A" w:rsidRDefault="00B77304"/>
      </w:sdtContent>
    </w:sdt>
    <w:p w:rsidR="00843104" w:rsidRPr="006B781A" w:rsidRDefault="005F2B03">
      <w:r w:rsidRPr="006B781A">
        <w:rPr>
          <w:noProof/>
          <w:lang w:eastAsia="es-CL"/>
        </w:rPr>
        <w:drawing>
          <wp:inline distT="0" distB="0" distL="0" distR="0">
            <wp:extent cx="5943600" cy="2286000"/>
            <wp:effectExtent l="0" t="0" r="0" b="0"/>
            <wp:docPr id="79" name="Gráfico 79" descr="Gráfico de segmentos de mercad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3104" w:rsidRPr="006B781A" w:rsidRDefault="005F2B03">
      <w:pPr>
        <w:pStyle w:val="Ttulo2"/>
      </w:pPr>
      <w:bookmarkStart w:id="19" w:name="_Toc344383023"/>
      <w:r w:rsidRPr="006B781A">
        <w:rPr>
          <w:rFonts w:ascii="Garamond" w:hAnsi="Garamond"/>
          <w:color w:val="4C483D"/>
        </w:rPr>
        <w:t>Competencia</w:t>
      </w:r>
      <w:bookmarkEnd w:id="19"/>
    </w:p>
    <w:sdt>
      <w:sdtPr>
        <w:rPr>
          <w:color w:val="4C483D" w:themeColor="text2"/>
          <w:sz w:val="20"/>
          <w:szCs w:val="20"/>
        </w:rPr>
        <w:id w:val="-1662306705"/>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83"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orma libre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FF0195"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MaJ9dGKBQAA8xEAAA4AAAAAAAAAAAAAAAAALgIAAGRy&#10;cy9lMm9Eb2MueG1sUEsBAi0AFAAGAAgAAAAhAPgMKZnYAAAAAwEAAA8AAAAAAAAAAAAAAAAA5AcA&#10;AGRycy9kb3ducmV2LnhtbFBLBQYAAAAABAAEAPMAAADpC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orma libre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¿Quién más está haciendo lo mismo que usted está intentando hacer?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Describa brevemente varios de sus competidores más próximos y más importantes. ¿A qué porcentaje del mercado llega cada uno? ¿Cuáles son sus puntos fuertes y sus puntos débiles? ¿Qué puede aprender de la manera en que hacen negocios, de sus enfoques en cuanto a precios, publicidad y marketing general? ¿Cómo espera competir? ¿Cómo espera hacerlo mejor?</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lastRenderedPageBreak/>
                  <w:t>¿Qué competencia indirecta afrontará, por ejemplo, ventas en Internet, centros comerciales o importaciones internacionales?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se mantendrá al día en la tecnología y las tendencias cambiantes que pudieran afectar a su negocio en el futuro?</w:t>
                </w:r>
              </w:p>
            </w:tc>
          </w:tr>
        </w:tbl>
        <w:p w:rsidR="00843104" w:rsidRPr="006B781A" w:rsidRDefault="00B77304"/>
      </w:sdtContent>
    </w:sdt>
    <w:p w:rsidR="00843104" w:rsidRPr="006B781A" w:rsidRDefault="005F2B03">
      <w:pPr>
        <w:pStyle w:val="Ttulo2"/>
      </w:pPr>
      <w:bookmarkStart w:id="20" w:name="_Toc344383024"/>
      <w:r w:rsidRPr="006B781A">
        <w:rPr>
          <w:rFonts w:ascii="Garamond" w:hAnsi="Garamond"/>
          <w:color w:val="4C483D"/>
        </w:rPr>
        <w:t>Precios</w:t>
      </w:r>
      <w:bookmarkEnd w:id="20"/>
    </w:p>
    <w:sdt>
      <w:sdtPr>
        <w:rPr>
          <w:color w:val="4C483D" w:themeColor="text2"/>
          <w:sz w:val="20"/>
          <w:szCs w:val="20"/>
        </w:rPr>
        <w:id w:val="1866250600"/>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89"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orma libre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461198"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DtPJGeHBQAA8xEAAA4AAAAAAAAAAAAAAAAALgIAAGRycy9l&#10;Mm9Eb2MueG1sUEsBAi0AFAAGAAgAAAAhAPgMKZnYAAAAAwEAAA8AAAAAAAAAAAAAAAAA4QcAAGRy&#10;cy9kb3ducmV2LnhtbFBLBQYAAAAABAAEAPMAAADmC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orma libre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¿Cómo ha desarrollado sus directivas sobre precios?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¿Cuáles de las siguientes estrategias de precios podrían adaptarse mejor a su negocio? Costes y precios de minorista, posición frente a la competencia, precios más bajos que la competencia, precios más altos que la competencia, precios múltiples, líneas de precios, precios basados en coste más margen u otros?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¿Cuáles son las directivas de precios de sus competidores y cómo son comparadas con las suyas? ¿Sus precios están en línea con los promedios del sector?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supervisará los precios y los gastos indirectos para asegurarse de que su negocio funcionará con beneficios?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planea estar al día de los cambios del mercado para asegurarse de que sus márgenes de beneficios no se ven afectados negativamente por nuevas innovaciones o competidores?</w:t>
                </w:r>
              </w:p>
            </w:tc>
          </w:tr>
        </w:tbl>
        <w:p w:rsidR="00843104" w:rsidRPr="006B781A" w:rsidRDefault="00B77304"/>
      </w:sdtContent>
    </w:sdt>
    <w:p w:rsidR="00843104" w:rsidRPr="006B781A" w:rsidRDefault="005F2B03">
      <w:pPr>
        <w:pStyle w:val="Ttulo3"/>
      </w:pPr>
      <w:r w:rsidRPr="006B781A">
        <w:rPr>
          <w:rFonts w:ascii="Garamond" w:hAnsi="Garamond"/>
          <w:color w:val="4C483D"/>
        </w:rPr>
        <w:t>Publicidad y promoción</w:t>
      </w:r>
    </w:p>
    <w:sdt>
      <w:sdtPr>
        <w:rPr>
          <w:color w:val="4C483D" w:themeColor="text2"/>
          <w:sz w:val="20"/>
          <w:szCs w:val="20"/>
        </w:rPr>
        <w:id w:val="-125932451"/>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76"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orma libre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9002ED"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uWslQiwUAAPMRAAAOAAAAAAAAAAAAAAAAAC4CAABk&#10;cnMvZTJvRG9jLnhtbFBLAQItABQABgAIAAAAIQD4DCmZ2AAAAAMBAAAPAAAAAAAAAAAAAAAAAOUH&#10;AABkcnMvZG93bnJldi54bWxQSwUGAAAAAAQABADzAAAA6gg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orma libre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tiene pensado publicitar su negocio?</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¿Cuáles de las siguientes opciones de publicidad y promoción le ofrecen las mejores oportunidades para que su negocio crezca? Servicios de directorio, sitios web de redes sociales, medios (periódicos, revistas, televisión, radio), correo directo, marketing telefónico, seminarios y otros eventos, publicidad conjunta con otras compañías, representantes de ventas, boca a boca, otros?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determinará su presupuesto de publicidad?</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realizará el seguimiento de los resultados de sus esfuerzos de publicidad y promoción?</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¿Se anunciará de forma regular o realizará campañas estacionales?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¿Cómo se embalarán sus productos? ¿Ha investigado qué tipo de embalaje resultará más atractivo para sus clientes? ¿Ha realizado un análisis de costes de las diferentes formas de embalaje?</w:t>
                </w:r>
              </w:p>
            </w:tc>
          </w:tr>
        </w:tbl>
        <w:p w:rsidR="00843104" w:rsidRPr="006B781A" w:rsidRDefault="00B77304"/>
      </w:sdtContent>
    </w:sdt>
    <w:p w:rsidR="00843104" w:rsidRPr="006B781A" w:rsidRDefault="005F2B03">
      <w:pPr>
        <w:pStyle w:val="Ttulo3"/>
      </w:pPr>
      <w:r w:rsidRPr="006B781A">
        <w:rPr>
          <w:rFonts w:ascii="Garamond" w:hAnsi="Garamond"/>
          <w:color w:val="4C483D"/>
        </w:rPr>
        <w:t>Estrategia e implementación</w:t>
      </w:r>
    </w:p>
    <w:sdt>
      <w:sdtPr>
        <w:rPr>
          <w:color w:val="4C483D" w:themeColor="text2"/>
          <w:sz w:val="20"/>
          <w:szCs w:val="20"/>
        </w:rPr>
        <w:id w:val="860931615"/>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92"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orma libre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1BEABD"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HXskbOHBQAA8xEAAA4AAAAAAAAAAAAAAAAALgIAAGRycy9l&#10;Mm9Eb2MueG1sUEsBAi0AFAAGAAgAAAAhAPgMKZnYAAAAAwEAAA8AAAAAAAAAAAAAAAAA4QcAAGRy&#10;cy9kb3ducmV2LnhtbFBLBQYAAAAABAAEAPMAAADmC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orma libre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Ahora que ha descrito los elementos importantes de su negocio, quizás quiera resumir su estrategia de implementación. Si su negocio es nuevo, dé prioridad a los pasos que debe dar para abrir las puertas del negocio. Describa sus objetivos, cómo pretende alcanzarlos y en qué plazos de tiempo.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La planeación es una de las partes más infravaloradas, aunque más vitales, del plan de negocio para asegurarse de que tiene el control (en la medida de lo posible) de los eventos y de la dirección en la que se mueve su negocio. ¿Qué métodos de planeación utilizará?</w:t>
                </w:r>
              </w:p>
            </w:tc>
          </w:tr>
        </w:tbl>
        <w:p w:rsidR="00843104" w:rsidRPr="006B781A" w:rsidRDefault="00B77304"/>
      </w:sdtContent>
    </w:sdt>
    <w:p w:rsidR="00843104" w:rsidRPr="006B781A" w:rsidRDefault="005F2B03">
      <w:pPr>
        <w:pStyle w:val="Ttulo1"/>
        <w:keepNext w:val="0"/>
        <w:keepLines w:val="0"/>
        <w:pageBreakBefore/>
      </w:pPr>
      <w:bookmarkStart w:id="21" w:name="_Toc344383025"/>
      <w:r w:rsidRPr="006B781A">
        <w:rPr>
          <w:rFonts w:ascii="Century Gothic" w:hAnsi="Century Gothic"/>
          <w:color w:val="F24F4F"/>
        </w:rPr>
        <w:lastRenderedPageBreak/>
        <w:t>Apéndice</w:t>
      </w:r>
      <w:bookmarkEnd w:id="21"/>
    </w:p>
    <w:p w:rsidR="00843104" w:rsidRPr="006B781A" w:rsidRDefault="005F2B03">
      <w:pPr>
        <w:pStyle w:val="Ttulo2"/>
      </w:pPr>
      <w:bookmarkStart w:id="22" w:name="_Toc344383026"/>
      <w:r w:rsidRPr="006B781A">
        <w:rPr>
          <w:rFonts w:ascii="Garamond" w:hAnsi="Garamond"/>
          <w:color w:val="4C483D"/>
        </w:rPr>
        <w:t>Gastos de puesta en marcha</w:t>
      </w:r>
      <w:bookmarkEnd w:id="22"/>
    </w:p>
    <w:tbl>
      <w:tblPr>
        <w:tblStyle w:val="Tablafinanciera"/>
        <w:tblW w:w="0" w:type="auto"/>
        <w:jc w:val="center"/>
        <w:tblLayout w:type="fixed"/>
        <w:tblLook w:val="04C0" w:firstRow="0" w:lastRow="1" w:firstColumn="1" w:lastColumn="0" w:noHBand="0" w:noVBand="1"/>
      </w:tblPr>
      <w:tblGrid>
        <w:gridCol w:w="3539"/>
        <w:gridCol w:w="2666"/>
      </w:tblGrid>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Licencias del negocio</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Gastos de incorporación</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Depósitos</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Cuenta bancaria</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sidP="00161292">
            <w:pPr>
              <w:tabs>
                <w:tab w:val="center" w:pos="1661"/>
              </w:tabs>
            </w:pPr>
            <w:r w:rsidRPr="006B781A">
              <w:rPr>
                <w:rFonts w:ascii="Century Gothic" w:hAnsi="Century Gothic"/>
                <w:color w:val="4C483D"/>
              </w:rPr>
              <w:t>Alquiler</w:t>
            </w:r>
            <w:r w:rsidR="00161292" w:rsidRPr="006B781A">
              <w:rPr>
                <w:rFonts w:ascii="Century Gothic" w:hAnsi="Century Gothic"/>
                <w:color w:val="4C483D"/>
              </w:rPr>
              <w:tab/>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Modificaciones del interior</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Equipos o maquinaria necesarios:</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ind w:left="216"/>
            </w:pPr>
            <w:r w:rsidRPr="006B781A">
              <w:rPr>
                <w:rFonts w:ascii="Century Gothic" w:hAnsi="Century Gothic"/>
                <w:color w:val="4C483D"/>
              </w:rPr>
              <w:t>Artículo 1</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ind w:left="216"/>
            </w:pPr>
            <w:r w:rsidRPr="006B781A">
              <w:rPr>
                <w:rFonts w:ascii="Century Gothic" w:hAnsi="Century Gothic"/>
                <w:color w:val="4C483D"/>
              </w:rPr>
              <w:t>Artículo 2</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ind w:left="216"/>
            </w:pPr>
            <w:r w:rsidRPr="006B781A">
              <w:rPr>
                <w:rFonts w:ascii="Century Gothic" w:hAnsi="Century Gothic"/>
                <w:color w:val="4C483D"/>
              </w:rPr>
              <w:t>Artículo 3</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rPr>
                <w:i/>
                <w:iCs/>
              </w:rPr>
            </w:pPr>
            <w:r w:rsidRPr="006B781A">
              <w:rPr>
                <w:rFonts w:ascii="Century Gothic" w:hAnsi="Century Gothic"/>
                <w:i/>
                <w:iCs/>
                <w:color w:val="4C483D"/>
              </w:rPr>
              <w:t>Equipos y maquinaria totales</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Seguros</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Papelería/tarjetas de visita</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Folletos</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Publicidad previa a la apertura</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Inventario de apertura</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r w:rsidRPr="006B781A">
              <w:rPr>
                <w:rFonts w:ascii="Century Gothic" w:hAnsi="Century Gothic"/>
                <w:color w:val="4C483D"/>
              </w:rPr>
              <w:t>Otros (lista):</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ind w:left="216"/>
            </w:pPr>
            <w:r w:rsidRPr="006B781A">
              <w:rPr>
                <w:rFonts w:ascii="Century Gothic" w:hAnsi="Century Gothic"/>
                <w:color w:val="4C483D"/>
              </w:rPr>
              <w:t>Artículo 1</w:t>
            </w:r>
          </w:p>
        </w:tc>
        <w:tc>
          <w:tcPr>
            <w:tcW w:w="2666" w:type="dxa"/>
          </w:tcPr>
          <w:p w:rsidR="00843104" w:rsidRPr="006B781A" w:rsidRDefault="00843104">
            <w:pPr>
              <w:tabs>
                <w:tab w:val="decimal" w:pos="1945"/>
              </w:tabs>
              <w:cnfStyle w:val="000000010000" w:firstRow="0" w:lastRow="0" w:firstColumn="0" w:lastColumn="0" w:oddVBand="0" w:evenVBand="0" w:oddHBand="0" w:evenHBand="1" w:firstRowFirstColumn="0" w:firstRowLastColumn="0" w:lastRowFirstColumn="0" w:lastRowLastColumn="0"/>
            </w:pPr>
          </w:p>
        </w:tc>
      </w:tr>
      <w:tr w:rsidR="00843104" w:rsidRPr="006B781A" w:rsidTr="006605BD">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ind w:left="216"/>
            </w:pPr>
            <w:r w:rsidRPr="006B781A">
              <w:rPr>
                <w:rFonts w:ascii="Century Gothic" w:hAnsi="Century Gothic"/>
                <w:color w:val="4C483D"/>
              </w:rPr>
              <w:t>Artículo 2</w:t>
            </w:r>
          </w:p>
        </w:tc>
        <w:tc>
          <w:tcPr>
            <w:tcW w:w="2666" w:type="dxa"/>
          </w:tcPr>
          <w:p w:rsidR="00843104" w:rsidRPr="006B781A" w:rsidRDefault="00843104">
            <w:pPr>
              <w:tabs>
                <w:tab w:val="decimal" w:pos="1945"/>
              </w:tabs>
              <w:cnfStyle w:val="000000000000" w:firstRow="0" w:lastRow="0" w:firstColumn="0" w:lastColumn="0" w:oddVBand="0" w:evenVBand="0" w:oddHBand="0" w:evenHBand="0" w:firstRowFirstColumn="0" w:firstRowLastColumn="0" w:lastRowFirstColumn="0" w:lastRowLastColumn="0"/>
            </w:pPr>
          </w:p>
        </w:tc>
      </w:tr>
      <w:tr w:rsidR="00843104" w:rsidRPr="006B781A" w:rsidTr="006605BD">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843104" w:rsidRPr="006B781A" w:rsidRDefault="005F2B03">
            <w:pPr>
              <w:ind w:left="5040" w:hanging="5040"/>
            </w:pPr>
            <w:r w:rsidRPr="006B781A">
              <w:rPr>
                <w:rFonts w:ascii="Century Gothic" w:hAnsi="Century Gothic"/>
                <w:color w:val="F24F4F"/>
              </w:rPr>
              <w:t>Gastos totales de puesta en marcha</w:t>
            </w:r>
          </w:p>
        </w:tc>
        <w:tc>
          <w:tcPr>
            <w:tcW w:w="2666" w:type="dxa"/>
          </w:tcPr>
          <w:p w:rsidR="00843104" w:rsidRPr="006B781A" w:rsidRDefault="00843104">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843104" w:rsidRPr="006B781A" w:rsidRDefault="00843104">
      <w:pPr>
        <w:rPr>
          <w:color w:val="404040" w:themeColor="text1" w:themeTint="BF"/>
          <w:sz w:val="18"/>
          <w:szCs w:val="18"/>
        </w:rPr>
      </w:pPr>
    </w:p>
    <w:p w:rsidR="00843104" w:rsidRPr="006B781A" w:rsidRDefault="00843104">
      <w:pPr>
        <w:sectPr w:rsidR="00843104" w:rsidRPr="006B781A">
          <w:footerReference w:type="default" r:id="rId14"/>
          <w:pgSz w:w="11907" w:h="16839" w:code="1"/>
          <w:pgMar w:top="1148" w:right="1418" w:bottom="1148" w:left="1418" w:header="709" w:footer="709" w:gutter="0"/>
          <w:cols w:space="720"/>
          <w:docGrid w:linePitch="360"/>
        </w:sectPr>
      </w:pPr>
    </w:p>
    <w:p w:rsidR="00843104" w:rsidRPr="006B781A" w:rsidRDefault="005F2B03">
      <w:pPr>
        <w:pStyle w:val="Ttulo2"/>
      </w:pPr>
      <w:bookmarkStart w:id="23" w:name="_Toc344383027"/>
      <w:r w:rsidRPr="006B781A">
        <w:rPr>
          <w:rFonts w:ascii="Garamond" w:hAnsi="Garamond"/>
          <w:color w:val="4C483D"/>
        </w:rPr>
        <w:lastRenderedPageBreak/>
        <w:t>Determinación del capital de puesta en marcha</w:t>
      </w:r>
      <w:bookmarkEnd w:id="23"/>
    </w:p>
    <w:sdt>
      <w:sdtPr>
        <w:rPr>
          <w:color w:val="4C483D" w:themeColor="text2"/>
          <w:sz w:val="20"/>
          <w:szCs w:val="20"/>
        </w:rPr>
        <w:id w:val="1918742035"/>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966"/>
            <w:gridCol w:w="13032"/>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rPr>
                    <w:spacing w:val="-2"/>
                  </w:rPr>
                </w:pPr>
                <w:r w:rsidRPr="006B781A">
                  <w:rPr>
                    <w:noProof/>
                    <w:spacing w:val="-2"/>
                    <w:lang w:eastAsia="es-CL"/>
                  </w:rPr>
                  <mc:AlternateContent>
                    <mc:Choice Requires="wpg">
                      <w:drawing>
                        <wp:inline distT="0" distB="0" distL="0" distR="0">
                          <wp:extent cx="228600" cy="228600"/>
                          <wp:effectExtent l="0" t="0" r="0" b="0"/>
                          <wp:docPr id="98"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orma libre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A3AD73"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Blxh7aiAUAAPURAAAOAAAAAAAAAAAAAAAAAC4CAABkcnMv&#10;ZTJvRG9jLnhtbFBLAQItABQABgAIAAAAIQD4DCmZ2AAAAAMBAAAPAAAAAAAAAAAAAAAAAOIHAABk&#10;cnMvZG93bnJldi54bWxQSwUGAAAAAAQABADzAAAA5w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orma libre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numPr>
                    <w:ilvl w:val="0"/>
                    <w:numId w:val="3"/>
                  </w:numPr>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En la tabla de flujo de efectivo de la página siguiente, comience por rellenar las cifras de los distintos tipos de gastos.</w:t>
                </w:r>
              </w:p>
              <w:p w:rsidR="00843104" w:rsidRPr="006B781A" w:rsidRDefault="005F2B03">
                <w:pPr>
                  <w:pStyle w:val="Textodelasugerencia"/>
                  <w:numPr>
                    <w:ilvl w:val="0"/>
                    <w:numId w:val="3"/>
                  </w:numPr>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En la tabla siguiente, comience el primer mes con un efectivo inicial de 0 USD y consolide los gastos de "salida de efectivo" de la tabla de flujos de efectivo situados en los tres encabezados principales de alquiler, nóminas y otros (incluido el importe de los costes de puesta en marcha "Otros" del mes 1).</w:t>
                </w:r>
              </w:p>
              <w:p w:rsidR="00843104" w:rsidRPr="006B781A" w:rsidRDefault="005F2B03">
                <w:pPr>
                  <w:pStyle w:val="Textodelasugerencia"/>
                  <w:numPr>
                    <w:ilvl w:val="0"/>
                    <w:numId w:val="3"/>
                  </w:numPr>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Continúe con las proyecciones mensuales de la tabla siguiente hasta que los saldos finales sean positivos de manera uniforme.</w:t>
                </w:r>
              </w:p>
              <w:p w:rsidR="00843104" w:rsidRPr="006B781A" w:rsidRDefault="005F2B03">
                <w:pPr>
                  <w:pStyle w:val="Textodelasugerencia"/>
                  <w:numPr>
                    <w:ilvl w:val="0"/>
                    <w:numId w:val="3"/>
                  </w:numPr>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Encuentre el mayor saldo negativo: este es el importe necesario como capital de puesta en marcha para que el negocio sobreviva hasta el punto de equilibrio, cuando los ingresos cubran todos los gastos.</w:t>
                </w:r>
              </w:p>
              <w:p w:rsidR="00843104" w:rsidRPr="006B781A" w:rsidRDefault="005F2B03">
                <w:pPr>
                  <w:pStyle w:val="Textodelasugerencia"/>
                  <w:numPr>
                    <w:ilvl w:val="0"/>
                    <w:numId w:val="3"/>
                  </w:numPr>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En la tabla de flujos de efectivo, continúe insertando el importe de capital de puesta en marcha necesario como efectivo inicial del Mes 1.</w:t>
                </w:r>
              </w:p>
            </w:tc>
          </w:tr>
        </w:tbl>
        <w:p w:rsidR="00843104" w:rsidRPr="006B781A" w:rsidRDefault="00B77304"/>
      </w:sdtContent>
    </w:sdt>
    <w:tbl>
      <w:tblPr>
        <w:tblStyle w:val="Tablafinanciera"/>
        <w:tblW w:w="5000" w:type="pct"/>
        <w:tblLook w:val="04E0" w:firstRow="1" w:lastRow="1" w:firstColumn="1" w:lastColumn="0" w:noHBand="0" w:noVBand="1"/>
        <w:tblDescription w:val="Tabla de capital inicial"/>
      </w:tblPr>
      <w:tblGrid>
        <w:gridCol w:w="2059"/>
        <w:gridCol w:w="1487"/>
        <w:gridCol w:w="1487"/>
        <w:gridCol w:w="1487"/>
        <w:gridCol w:w="1487"/>
        <w:gridCol w:w="1487"/>
        <w:gridCol w:w="1487"/>
        <w:gridCol w:w="1487"/>
        <w:gridCol w:w="1481"/>
      </w:tblGrid>
      <w:tr w:rsidR="00843104" w:rsidRPr="006B781A" w:rsidTr="0084310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843104"/>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1</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2</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3</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4</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5</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6</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7</w:t>
            </w:r>
          </w:p>
        </w:tc>
        <w:tc>
          <w:tcPr>
            <w:tcW w:w="533" w:type="pct"/>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8</w:t>
            </w:r>
          </w:p>
        </w:tc>
      </w:tr>
      <w:tr w:rsidR="00843104" w:rsidRPr="006B781A" w:rsidTr="00843104">
        <w:trPr>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r w:rsidRPr="006B781A">
              <w:rPr>
                <w:rFonts w:ascii="Century Gothic" w:hAnsi="Century Gothic"/>
                <w:color w:val="4C483D"/>
              </w:rPr>
              <w:t>Efectivo inicial</w:t>
            </w:r>
          </w:p>
        </w:tc>
        <w:tc>
          <w:tcPr>
            <w:tcW w:w="533" w:type="pct"/>
          </w:tcPr>
          <w:p w:rsidR="00843104" w:rsidRPr="006B781A" w:rsidRDefault="005F2B03" w:rsidP="00161292">
            <w:pPr>
              <w:tabs>
                <w:tab w:val="decimal" w:pos="825"/>
              </w:tabs>
              <w:ind w:left="825" w:hanging="825"/>
              <w:cnfStyle w:val="000000000000" w:firstRow="0" w:lastRow="0" w:firstColumn="0" w:lastColumn="0" w:oddVBand="0" w:evenVBand="0" w:oddHBand="0" w:evenHBand="0" w:firstRowFirstColumn="0" w:firstRowLastColumn="0" w:lastRowFirstColumn="0" w:lastRowLastColumn="0"/>
            </w:pPr>
            <w:r w:rsidRPr="006B781A">
              <w:rPr>
                <w:rFonts w:ascii="Garamond" w:hAnsi="Garamond"/>
                <w:color w:val="4C483D"/>
              </w:rPr>
              <w:t>0</w:t>
            </w:r>
            <w:r w:rsidR="00161292" w:rsidRPr="006B781A">
              <w:rPr>
                <w:rFonts w:ascii="Garamond" w:hAnsi="Garamond"/>
                <w:color w:val="4C483D"/>
              </w:rPr>
              <w:t>,</w:t>
            </w:r>
            <w:r w:rsidRPr="006B781A">
              <w:rPr>
                <w:rFonts w:ascii="Garamond" w:hAnsi="Garamond"/>
                <w:color w:val="4C483D"/>
              </w:rPr>
              <w:t>00</w:t>
            </w:r>
            <w:r w:rsidR="0033022F" w:rsidRPr="006B781A">
              <w:rPr>
                <w:rFonts w:ascii="Garamond" w:hAnsi="Garamond"/>
                <w:color w:val="4C483D"/>
              </w:rPr>
              <w:t xml:space="preserve"> €</w:t>
            </w: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r w:rsidRPr="006B781A">
              <w:rPr>
                <w:rFonts w:ascii="Century Gothic" w:hAnsi="Century Gothic"/>
                <w:color w:val="4C483D"/>
              </w:rPr>
              <w:t>Entrada de efectivo:</w:t>
            </w: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rPr>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ind w:left="216"/>
            </w:pPr>
            <w:r w:rsidRPr="006B781A">
              <w:rPr>
                <w:rFonts w:ascii="Century Gothic" w:hAnsi="Century Gothic"/>
                <w:color w:val="4C483D"/>
              </w:rPr>
              <w:t>Ventas en efectivo pagadas</w:t>
            </w: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ind w:left="216"/>
            </w:pPr>
            <w:r w:rsidRPr="006B781A">
              <w:rPr>
                <w:rFonts w:ascii="Century Gothic" w:hAnsi="Century Gothic"/>
                <w:color w:val="4C483D"/>
              </w:rPr>
              <w:t>Cuentas a cobrar</w:t>
            </w: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rPr>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rPr>
                <w:i/>
                <w:iCs/>
              </w:rPr>
            </w:pPr>
            <w:r w:rsidRPr="006B781A">
              <w:rPr>
                <w:rFonts w:ascii="Century Gothic" w:hAnsi="Century Gothic"/>
                <w:i/>
                <w:iCs/>
                <w:color w:val="4C483D"/>
              </w:rPr>
              <w:t>Entrada de efectivo total</w:t>
            </w: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r w:rsidRPr="006B781A">
              <w:rPr>
                <w:rFonts w:ascii="Century Gothic" w:hAnsi="Century Gothic"/>
                <w:color w:val="4C483D"/>
              </w:rPr>
              <w:t>Salida de efectivo:</w:t>
            </w: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rPr>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ind w:left="216"/>
            </w:pPr>
            <w:r w:rsidRPr="006B781A">
              <w:rPr>
                <w:rFonts w:ascii="Century Gothic" w:hAnsi="Century Gothic"/>
                <w:color w:val="4C483D"/>
              </w:rPr>
              <w:t>Alquiler</w:t>
            </w: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ind w:left="216"/>
            </w:pPr>
            <w:r w:rsidRPr="006B781A">
              <w:rPr>
                <w:rFonts w:ascii="Century Gothic" w:hAnsi="Century Gothic"/>
                <w:color w:val="4C483D"/>
              </w:rPr>
              <w:t>Nómina</w:t>
            </w: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rPr>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ind w:left="216"/>
            </w:pPr>
            <w:r w:rsidRPr="006B781A">
              <w:rPr>
                <w:rFonts w:ascii="Century Gothic" w:hAnsi="Century Gothic"/>
                <w:color w:val="4C483D"/>
              </w:rPr>
              <w:t>Otros</w:t>
            </w: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pPr>
              <w:rPr>
                <w:i/>
                <w:iCs/>
              </w:rPr>
            </w:pPr>
            <w:r w:rsidRPr="006B781A">
              <w:rPr>
                <w:rFonts w:ascii="Century Gothic" w:hAnsi="Century Gothic"/>
                <w:i/>
                <w:iCs/>
                <w:color w:val="4C483D"/>
              </w:rPr>
              <w:t>Salida de efectivo total</w:t>
            </w: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43104" w:rsidRPr="006B781A" w:rsidRDefault="0084310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843104" w:rsidRPr="006B781A" w:rsidTr="00843104">
        <w:trPr>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r w:rsidRPr="006B781A">
              <w:rPr>
                <w:rFonts w:ascii="Century Gothic" w:hAnsi="Century Gothic"/>
                <w:color w:val="4C483D"/>
              </w:rPr>
              <w:t>Saldo final</w:t>
            </w: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43104" w:rsidRPr="006B781A" w:rsidRDefault="005F2B03">
            <w:r w:rsidRPr="006B781A">
              <w:rPr>
                <w:rFonts w:ascii="Century Gothic" w:hAnsi="Century Gothic"/>
                <w:color w:val="F24F4F"/>
              </w:rPr>
              <w:t>Cambio (flujo de efectivo)</w:t>
            </w: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43104" w:rsidRPr="006B781A" w:rsidRDefault="00843104">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843104" w:rsidRPr="006B781A" w:rsidRDefault="005F2B03">
      <w:pPr>
        <w:pStyle w:val="Ttulo2"/>
        <w:keepNext w:val="0"/>
        <w:keepLines w:val="0"/>
        <w:pageBreakBefore/>
      </w:pPr>
      <w:bookmarkStart w:id="24" w:name="_Toc344383028"/>
      <w:r w:rsidRPr="006B781A">
        <w:rPr>
          <w:rFonts w:ascii="Garamond" w:hAnsi="Garamond"/>
          <w:color w:val="4C483D"/>
        </w:rPr>
        <w:lastRenderedPageBreak/>
        <w:t>Flujo de efectivo</w:t>
      </w:r>
      <w:bookmarkEnd w:id="24"/>
    </w:p>
    <w:tbl>
      <w:tblPr>
        <w:tblStyle w:val="Tablafinanciera"/>
        <w:tblW w:w="5000" w:type="pct"/>
        <w:tblLook w:val="04E0" w:firstRow="1" w:lastRow="1" w:firstColumn="1" w:lastColumn="0" w:noHBand="0" w:noVBand="1"/>
        <w:tblDescription w:val="Tabla de flujo de efectivo"/>
      </w:tblPr>
      <w:tblGrid>
        <w:gridCol w:w="1921"/>
        <w:gridCol w:w="1002"/>
        <w:gridCol w:w="1002"/>
        <w:gridCol w:w="1002"/>
        <w:gridCol w:w="1002"/>
        <w:gridCol w:w="1002"/>
        <w:gridCol w:w="1004"/>
        <w:gridCol w:w="1002"/>
        <w:gridCol w:w="1002"/>
        <w:gridCol w:w="1002"/>
        <w:gridCol w:w="1002"/>
        <w:gridCol w:w="1002"/>
        <w:gridCol w:w="1004"/>
      </w:tblGrid>
      <w:tr w:rsidR="00843104" w:rsidRPr="006B781A" w:rsidTr="0084310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843104" w:rsidP="00C011C7">
            <w:pPr>
              <w:spacing w:before="40" w:after="40"/>
            </w:pP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1</w:t>
            </w: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2</w:t>
            </w: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3</w:t>
            </w: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4</w:t>
            </w: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5</w:t>
            </w:r>
          </w:p>
        </w:tc>
        <w:tc>
          <w:tcPr>
            <w:tcW w:w="360"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6</w:t>
            </w: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7</w:t>
            </w:r>
          </w:p>
        </w:tc>
        <w:tc>
          <w:tcPr>
            <w:tcW w:w="359" w:type="pct"/>
          </w:tcPr>
          <w:p w:rsidR="00843104" w:rsidRPr="006B781A" w:rsidRDefault="005F2B03" w:rsidP="00C011C7">
            <w:pPr>
              <w:spacing w:before="40" w:after="40"/>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8</w:t>
            </w:r>
          </w:p>
        </w:tc>
        <w:tc>
          <w:tcPr>
            <w:tcW w:w="359" w:type="pct"/>
          </w:tcPr>
          <w:p w:rsidR="00843104" w:rsidRPr="006B781A" w:rsidRDefault="005F2B03" w:rsidP="00C011C7">
            <w:pPr>
              <w:spacing w:before="40" w:after="40"/>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9</w:t>
            </w:r>
          </w:p>
        </w:tc>
        <w:tc>
          <w:tcPr>
            <w:tcW w:w="359" w:type="pct"/>
          </w:tcPr>
          <w:p w:rsidR="00843104" w:rsidRPr="006B781A" w:rsidRDefault="005F2B03" w:rsidP="00C011C7">
            <w:pPr>
              <w:spacing w:before="40" w:after="40"/>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10</w:t>
            </w:r>
          </w:p>
        </w:tc>
        <w:tc>
          <w:tcPr>
            <w:tcW w:w="359" w:type="pct"/>
          </w:tcPr>
          <w:p w:rsidR="00843104" w:rsidRPr="006B781A" w:rsidRDefault="005F2B03" w:rsidP="00C011C7">
            <w:pPr>
              <w:spacing w:before="40" w:after="40"/>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11</w:t>
            </w:r>
          </w:p>
        </w:tc>
        <w:tc>
          <w:tcPr>
            <w:tcW w:w="360" w:type="pct"/>
          </w:tcPr>
          <w:p w:rsidR="00843104" w:rsidRPr="006B781A" w:rsidRDefault="005F2B03" w:rsidP="00C011C7">
            <w:pPr>
              <w:spacing w:before="40" w:after="40"/>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Mes 12</w:t>
            </w: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pPr>
            <w:r w:rsidRPr="006B781A">
              <w:rPr>
                <w:rFonts w:ascii="Century Gothic" w:hAnsi="Century Gothic"/>
                <w:color w:val="4C483D"/>
              </w:rPr>
              <w:t>Efectivo inicial</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pPr>
            <w:r w:rsidRPr="006B781A">
              <w:rPr>
                <w:rFonts w:ascii="Century Gothic" w:hAnsi="Century Gothic"/>
                <w:color w:val="4C483D"/>
              </w:rPr>
              <w:t>Entrada de efectivo:</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Ventas en efectivo</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Cuentas a cobrar</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rPr>
                <w:i/>
                <w:iCs/>
              </w:rPr>
            </w:pPr>
            <w:r w:rsidRPr="006B781A">
              <w:rPr>
                <w:rFonts w:ascii="Century Gothic" w:hAnsi="Century Gothic"/>
                <w:i/>
                <w:iCs/>
                <w:color w:val="4C483D"/>
              </w:rPr>
              <w:t>Ingresos en efectivo totales</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pPr>
            <w:r w:rsidRPr="006B781A">
              <w:rPr>
                <w:rFonts w:ascii="Century Gothic" w:hAnsi="Century Gothic"/>
                <w:color w:val="4C483D"/>
              </w:rPr>
              <w:t>Salida de efectivo (gastos):</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Alquiler</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Servicios públicos</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Nóminas (incl. impuestos)</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Beneficios</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Pagos de préstamos</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Desplazamientos</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Seguros</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Publicidad</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Honorarios profesionales</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Material de oficina</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Gastos de envío</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Teléfono</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Internet</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sz w:val="18"/>
                <w:szCs w:val="18"/>
              </w:rPr>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ind w:left="216"/>
            </w:pPr>
            <w:r w:rsidRPr="006B781A">
              <w:rPr>
                <w:rFonts w:ascii="Century Gothic" w:hAnsi="Century Gothic"/>
                <w:color w:val="4C483D"/>
              </w:rPr>
              <w:t>Comisiones bancarias</w:t>
            </w: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00000010000" w:firstRow="0" w:lastRow="0" w:firstColumn="0" w:lastColumn="0" w:oddVBand="0" w:evenVBand="0" w:oddHBand="0" w:evenHBand="1" w:firstRowFirstColumn="0" w:firstRowLastColumn="0" w:lastRowFirstColumn="0" w:lastRowLastColumn="0"/>
              <w:rPr>
                <w:sz w:val="18"/>
                <w:szCs w:val="18"/>
              </w:rPr>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rPr>
                <w:i/>
                <w:iCs/>
              </w:rPr>
            </w:pPr>
            <w:r w:rsidRPr="006B781A">
              <w:rPr>
                <w:rFonts w:ascii="Century Gothic" w:hAnsi="Century Gothic"/>
                <w:i/>
                <w:iCs/>
                <w:color w:val="4C483D"/>
              </w:rPr>
              <w:t>Salida de efectivo total</w:t>
            </w: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43104" w:rsidRPr="006B781A" w:rsidRDefault="00843104" w:rsidP="00C011C7">
            <w:pPr>
              <w:tabs>
                <w:tab w:val="decimal" w:pos="522"/>
              </w:tabs>
              <w:spacing w:before="40" w:after="40"/>
              <w:cnfStyle w:val="000000000000" w:firstRow="0" w:lastRow="0" w:firstColumn="0" w:lastColumn="0" w:oddVBand="0" w:evenVBand="0" w:oddHBand="0" w:evenHBand="0" w:firstRowFirstColumn="0" w:firstRowLastColumn="0" w:lastRowFirstColumn="0" w:lastRowLastColumn="0"/>
              <w:rPr>
                <w:i/>
                <w:iCs/>
                <w:sz w:val="18"/>
                <w:szCs w:val="18"/>
              </w:rPr>
            </w:pPr>
          </w:p>
        </w:tc>
      </w:tr>
      <w:tr w:rsidR="00843104" w:rsidRPr="006B781A" w:rsidTr="0084310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43104" w:rsidRPr="006B781A" w:rsidRDefault="005F2B03" w:rsidP="00C011C7">
            <w:pPr>
              <w:spacing w:before="40" w:after="40"/>
            </w:pPr>
            <w:r w:rsidRPr="006B781A">
              <w:rPr>
                <w:rFonts w:ascii="Century Gothic" w:hAnsi="Century Gothic"/>
                <w:color w:val="F24F4F"/>
              </w:rPr>
              <w:t>Saldo final</w:t>
            </w: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843104" w:rsidRPr="006B781A" w:rsidRDefault="00843104" w:rsidP="00C011C7">
            <w:pPr>
              <w:tabs>
                <w:tab w:val="decimal" w:pos="522"/>
              </w:tabs>
              <w:spacing w:before="40" w:after="40"/>
              <w:cnfStyle w:val="010000000000" w:firstRow="0" w:lastRow="1" w:firstColumn="0" w:lastColumn="0" w:oddVBand="0" w:evenVBand="0" w:oddHBand="0" w:evenHBand="0" w:firstRowFirstColumn="0" w:firstRowLastColumn="0" w:lastRowFirstColumn="0" w:lastRowLastColumn="0"/>
              <w:rPr>
                <w:sz w:val="18"/>
                <w:szCs w:val="18"/>
              </w:rPr>
            </w:pPr>
          </w:p>
        </w:tc>
      </w:tr>
    </w:tbl>
    <w:p w:rsidR="00843104" w:rsidRPr="006B781A" w:rsidRDefault="00843104"/>
    <w:p w:rsidR="00843104" w:rsidRPr="006B781A" w:rsidRDefault="005F2B03">
      <w:pPr>
        <w:pStyle w:val="Ttulo2"/>
        <w:keepNext w:val="0"/>
        <w:keepLines w:val="0"/>
        <w:pageBreakBefore/>
      </w:pPr>
      <w:bookmarkStart w:id="25" w:name="_Toc344383029"/>
      <w:r w:rsidRPr="006B781A">
        <w:rPr>
          <w:rFonts w:ascii="Garamond" w:hAnsi="Garamond"/>
          <w:color w:val="4C483D"/>
        </w:rPr>
        <w:lastRenderedPageBreak/>
        <w:t>Declaración de previsión de ingresos</w:t>
      </w:r>
      <w:bookmarkEnd w:id="25"/>
    </w:p>
    <w:sdt>
      <w:sdtPr>
        <w:rPr>
          <w:color w:val="4C483D" w:themeColor="text2"/>
          <w:sz w:val="20"/>
          <w:szCs w:val="20"/>
        </w:rPr>
        <w:id w:val="612020041"/>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966"/>
            <w:gridCol w:w="13032"/>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101"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orma libre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5B759E"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C+cJKCKBQAA+BEAAA4AAAAAAAAAAAAAAAAALgIAAGRy&#10;cy9lMm9Eb2MueG1sUEsBAi0AFAAGAAgAAAAhAPgMKZnYAAAAAwEAAA8AAAAAAAAAAAAAAAAA5AcA&#10;AGRycy9kb3ducmV2LnhtbFBLBQYAAAAABAAEAPMAAADpC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orma libre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La Declaración de previsión de ingresos es otra herramienta de administración para prever el importe de ingresos que se genera cada mes en función de predicciones razonables del nivel mensual de ventas y los costes y gastos. A medida que las previsiones mensuales se desarrollan y se especifican, estas cifras sirven como objetivos para controlar los gastos de operación. Una vez obtenidos los resultados reales se comparan con los importes previstos y se obtienen señales de aviso si los costes se están disparando para poder tomar las acciones necesarias para corregir el problema.</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El </w:t>
                </w:r>
                <w:r w:rsidRPr="006B781A">
                  <w:rPr>
                    <w:rFonts w:ascii="Century Gothic" w:hAnsi="Century Gothic"/>
                    <w:b/>
                    <w:bCs/>
                    <w:color w:val="4C483D"/>
                  </w:rPr>
                  <w:t>Porcentaje del sector</w:t>
                </w:r>
                <w:r w:rsidRPr="006B781A">
                  <w:rPr>
                    <w:rFonts w:ascii="Century Gothic" w:hAnsi="Century Gothic"/>
                    <w:color w:val="4C483D"/>
                  </w:rPr>
                  <w:t xml:space="preserve"> (% sector) se calcula multiplicando los costes o gastos por 100% y dividiendo el resultado por las ventas netas totales. Indica las ventas totales que son estándar para un sector determinado. Esta información se puede obtener en asociaciones de comercio, contables, bancos o bibliotecas de referencia. Las cifras del sector son un referente útil con el que comparar los costes o gastos de su propio negocio. Compare su porcentaje anual con la cifra indicada en la columna de porcentaje del sector.</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La siguiente es una explicación de algunos de los términos usados en la tabla siguiente:</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Ventas netas totales (ingresos):</w:t>
                </w:r>
                <w:r w:rsidRPr="006B781A">
                  <w:rPr>
                    <w:rFonts w:ascii="Century Gothic" w:hAnsi="Century Gothic"/>
                    <w:color w:val="4C483D"/>
                  </w:rPr>
                  <w:t xml:space="preserve"> esta cifra son las ventas totales estimadas por mes. Sea todo lo realista que pueda y tenga en cuenta las tendencias estacionales, devoluciones, fluctuaciones y rebajas. </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Coste de ventas:</w:t>
                </w:r>
                <w:r w:rsidRPr="006B781A">
                  <w:rPr>
                    <w:rFonts w:ascii="Century Gothic" w:hAnsi="Century Gothic"/>
                    <w:color w:val="4C483D"/>
                  </w:rPr>
                  <w:t xml:space="preserve"> para que sea realista, esta cifra debe incluir todos los costes implicados en la realización de una venta. Por ejemplo, cuando haya inventario implicado, incluya el coste de transporte y envío. Los costes de mano de obra directos también deben incluirse.</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 xml:space="preserve">Beneficio bruto: </w:t>
                </w:r>
                <w:r w:rsidRPr="006B781A">
                  <w:rPr>
                    <w:rFonts w:ascii="Century Gothic" w:hAnsi="Century Gothic"/>
                    <w:color w:val="4C483D"/>
                  </w:rPr>
                  <w:t>reste el coste de ventas de las ventas netas totales.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Margen de beneficio bruto:</w:t>
                </w:r>
                <w:r w:rsidRPr="006B781A">
                  <w:rPr>
                    <w:rFonts w:ascii="Century Gothic" w:hAnsi="Century Gothic"/>
                    <w:color w:val="4C483D"/>
                  </w:rPr>
                  <w:t xml:space="preserve"> se calcula dividiendo el beneficio bruto entre las ventas netas totales.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Gastos controlables:</w:t>
                </w:r>
                <w:r w:rsidRPr="006B781A">
                  <w:rPr>
                    <w:rFonts w:ascii="Century Gothic" w:hAnsi="Century Gothic"/>
                    <w:color w:val="4C483D"/>
                  </w:rPr>
                  <w:t xml:space="preserve"> salarios (base más complementos), gastos de nómina (incluidas vacaciones pagadas, bajas por enfermedad, seguros médicos, seguros de desempleo y tasas de la seguridad social), coste de servicios externos (incluidos subcontratos, trabajo en momentos de necesidad especial o servicios puntuales), suministros (incluidos todos los elementos y servicios adquiridos para su uso en el negocio), servicios públicos (agua, calefacción, electricidad, recogida de basuras, etc.), reparación y mantenimiento (incluidos gastos normales y periódicos, como pintura), publicidad, desplazamientos y vehículos (incluido el uso de empresa del automóvil personal, aparcamiento y viajes de negocios), contabilidad y legal (costo de los servicios profesionales externos).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Gastos fijos:</w:t>
                </w:r>
                <w:r w:rsidRPr="006B781A">
                  <w:rPr>
                    <w:rFonts w:ascii="Century Gothic" w:hAnsi="Century Gothic"/>
                    <w:color w:val="4C483D"/>
                  </w:rPr>
                  <w:t xml:space="preserve"> alquiler (solo de inmuebles usados en el negocio), depreciación (amortización de activos de capital), seguros (incendio, responsabilidad sobre la propiedad o los productos, compensaciones de los trabajadores, robo, etc.), devoluciones de préstamos (incluidos los pagos de intereses y principal de préstamos pendientes del negocio), varios (gastos pequeños no especificados y no incluidos en otras cuentas o epígrafes).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Pérdidas y ganancias netas (antes de impuestos):</w:t>
                </w:r>
                <w:r w:rsidRPr="006B781A">
                  <w:rPr>
                    <w:rFonts w:ascii="Century Gothic" w:hAnsi="Century Gothic"/>
                    <w:color w:val="4C483D"/>
                  </w:rPr>
                  <w:t xml:space="preserve"> reste los gastos totales del beneficio bruto.</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Impuestos:</w:t>
                </w:r>
                <w:r w:rsidRPr="006B781A">
                  <w:rPr>
                    <w:rFonts w:ascii="Century Gothic" w:hAnsi="Century Gothic"/>
                    <w:color w:val="4C483D"/>
                  </w:rPr>
                  <w:t xml:space="preserve"> sobre inventario, ventas, bienes, inmuebles, federales, estatales, etc.</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Pérdidas y ganancias netas (después de impuestos):</w:t>
                </w:r>
                <w:r w:rsidRPr="006B781A">
                  <w:rPr>
                    <w:rFonts w:ascii="Century Gothic" w:hAnsi="Century Gothic"/>
                    <w:color w:val="4C483D"/>
                  </w:rPr>
                  <w:t xml:space="preserve"> reste los impuestos de los beneficios netos antes de impuestos.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Total anual:</w:t>
                </w:r>
                <w:r w:rsidRPr="006B781A">
                  <w:rPr>
                    <w:rFonts w:ascii="Century Gothic" w:hAnsi="Century Gothic"/>
                    <w:color w:val="4C483D"/>
                  </w:rPr>
                  <w:t xml:space="preserve"> sume todas las cifras de la tabla para cada elemento de ventas y gastos.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Porcentaje anual:</w:t>
                </w:r>
                <w:r w:rsidRPr="006B781A">
                  <w:rPr>
                    <w:rFonts w:ascii="Century Gothic" w:hAnsi="Century Gothic"/>
                    <w:color w:val="4C483D"/>
                  </w:rPr>
                  <w:t xml:space="preserve"> multiplique el total anual por 100% y divida el resultado por la cifra de ventas netas totales. Compare con el porcentaje del sector de la primera columna.</w:t>
                </w:r>
              </w:p>
            </w:tc>
          </w:tr>
        </w:tbl>
        <w:p w:rsidR="00843104" w:rsidRPr="006B781A" w:rsidRDefault="00B77304"/>
      </w:sdtContent>
    </w:sdt>
    <w:tbl>
      <w:tblPr>
        <w:tblStyle w:val="Tablafinanciera"/>
        <w:tblW w:w="5000" w:type="pct"/>
        <w:tblLook w:val="04E0" w:firstRow="1" w:lastRow="1" w:firstColumn="1" w:lastColumn="0" w:noHBand="0" w:noVBand="1"/>
        <w:tblDescription w:val="Tabla de balance de previsión de ingresos"/>
      </w:tblPr>
      <w:tblGrid>
        <w:gridCol w:w="2323"/>
        <w:gridCol w:w="775"/>
        <w:gridCol w:w="775"/>
        <w:gridCol w:w="775"/>
        <w:gridCol w:w="775"/>
        <w:gridCol w:w="775"/>
        <w:gridCol w:w="776"/>
        <w:gridCol w:w="776"/>
        <w:gridCol w:w="776"/>
        <w:gridCol w:w="776"/>
        <w:gridCol w:w="776"/>
        <w:gridCol w:w="776"/>
        <w:gridCol w:w="776"/>
        <w:gridCol w:w="776"/>
        <w:gridCol w:w="776"/>
        <w:gridCol w:w="767"/>
      </w:tblGrid>
      <w:tr w:rsidR="00843104" w:rsidRPr="006B781A" w:rsidTr="006605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3" w:type="pct"/>
            <w:vAlign w:val="bottom"/>
          </w:tcPr>
          <w:p w:rsidR="00843104" w:rsidRPr="006B781A" w:rsidRDefault="00843104">
            <w:pPr>
              <w:jc w:val="center"/>
              <w:rPr>
                <w:sz w:val="14"/>
              </w:rPr>
            </w:pP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 sector</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Ene.</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Feb.</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Mar.</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Abr.</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Mayo</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Jun.</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Jul.</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Ago.</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Sep.</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Oct.</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Nov.</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Dic.</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Total anual</w:t>
            </w:r>
          </w:p>
        </w:tc>
        <w:tc>
          <w:tcPr>
            <w:tcW w:w="278"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rPr>
                <w:sz w:val="14"/>
              </w:rPr>
            </w:pPr>
            <w:r w:rsidRPr="006B781A">
              <w:rPr>
                <w:rFonts w:ascii="Century Gothic" w:hAnsi="Century Gothic"/>
                <w:color w:val="FFFFFF"/>
                <w:sz w:val="14"/>
                <w:szCs w:val="14"/>
              </w:rPr>
              <w:t>% anual</w:t>
            </w: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 xml:space="preserve">Ventas netas est.  </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Coste de ventas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Beneficio bruto</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Gastos controlables: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Sueldos y salarios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Gastos de nóminas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Legal/contabilidad</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Publicidad</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Desplazamientos/vehículos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Cuotas y suscripciones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Servicios públicos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Varios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i/>
                <w:iCs/>
                <w:sz w:val="14"/>
              </w:rPr>
            </w:pPr>
            <w:r w:rsidRPr="006B781A">
              <w:rPr>
                <w:rFonts w:ascii="Century Gothic" w:hAnsi="Century Gothic"/>
                <w:i/>
                <w:iCs/>
                <w:color w:val="4C483D"/>
                <w:sz w:val="14"/>
                <w:szCs w:val="14"/>
              </w:rPr>
              <w:t>Gastos controlables totales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Gastos fijos: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Alquiler</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Depreciación</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Seguros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Permisos/licencias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Pagos de préstamos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ind w:left="216"/>
              <w:rPr>
                <w:sz w:val="14"/>
              </w:rPr>
            </w:pPr>
            <w:r w:rsidRPr="006B781A">
              <w:rPr>
                <w:rFonts w:ascii="Century Gothic" w:hAnsi="Century Gothic"/>
                <w:color w:val="4C483D"/>
                <w:sz w:val="14"/>
                <w:szCs w:val="14"/>
              </w:rPr>
              <w:t>Varios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i/>
                <w:iCs/>
                <w:sz w:val="14"/>
              </w:rPr>
            </w:pPr>
            <w:r w:rsidRPr="006B781A">
              <w:rPr>
                <w:rFonts w:ascii="Century Gothic" w:hAnsi="Century Gothic"/>
                <w:i/>
                <w:iCs/>
                <w:color w:val="4C483D"/>
                <w:sz w:val="14"/>
                <w:szCs w:val="14"/>
              </w:rPr>
              <w:t>Gastos fijos totales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i/>
                <w:iCs/>
                <w:sz w:val="14"/>
              </w:rPr>
            </w:pPr>
            <w:r w:rsidRPr="006B781A">
              <w:rPr>
                <w:rFonts w:ascii="Century Gothic" w:hAnsi="Century Gothic"/>
                <w:i/>
                <w:iCs/>
                <w:color w:val="4C483D"/>
                <w:sz w:val="14"/>
                <w:szCs w:val="14"/>
              </w:rPr>
              <w:t>Gastos totales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843104" w:rsidRPr="006B781A" w:rsidTr="006605BD">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Pérdidas y ganancias netas antes de impuestos</w:t>
            </w: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78" w:type="pct"/>
          </w:tcPr>
          <w:p w:rsidR="00843104" w:rsidRPr="006B781A" w:rsidRDefault="0084310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43104" w:rsidRPr="006B781A" w:rsidTr="006605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4C483D"/>
                <w:sz w:val="14"/>
                <w:szCs w:val="14"/>
              </w:rPr>
              <w:t>Impuestos</w:t>
            </w: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78" w:type="pct"/>
          </w:tcPr>
          <w:p w:rsidR="00843104" w:rsidRPr="006B781A" w:rsidRDefault="0084310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43104" w:rsidRPr="006B781A" w:rsidTr="006605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843104" w:rsidRPr="006B781A" w:rsidRDefault="005F2B03">
            <w:pPr>
              <w:rPr>
                <w:sz w:val="14"/>
              </w:rPr>
            </w:pPr>
            <w:r w:rsidRPr="006B781A">
              <w:rPr>
                <w:rFonts w:ascii="Century Gothic" w:hAnsi="Century Gothic"/>
                <w:color w:val="F24F4F"/>
                <w:sz w:val="14"/>
                <w:szCs w:val="14"/>
              </w:rPr>
              <w:t>Pérdidas y ganancias netas después de impuestos</w:t>
            </w: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c>
          <w:tcPr>
            <w:tcW w:w="278" w:type="pct"/>
          </w:tcPr>
          <w:p w:rsidR="00843104" w:rsidRPr="006B781A" w:rsidRDefault="00843104">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843104" w:rsidRPr="006B781A" w:rsidRDefault="00843104">
      <w:pPr>
        <w:sectPr w:rsidR="00843104" w:rsidRPr="006B781A" w:rsidSect="000F582B">
          <w:pgSz w:w="16839" w:h="11907" w:orient="landscape" w:code="1"/>
          <w:pgMar w:top="811" w:right="1440" w:bottom="811" w:left="1440" w:header="709" w:footer="709" w:gutter="0"/>
          <w:cols w:space="720"/>
          <w:docGrid w:linePitch="360"/>
        </w:sectPr>
      </w:pPr>
    </w:p>
    <w:p w:rsidR="00843104" w:rsidRPr="006B781A" w:rsidRDefault="005F2B03">
      <w:pPr>
        <w:pStyle w:val="Ttulo2"/>
      </w:pPr>
      <w:bookmarkStart w:id="26" w:name="_Toc344383030"/>
      <w:r w:rsidRPr="006B781A">
        <w:rPr>
          <w:rFonts w:ascii="Garamond" w:hAnsi="Garamond"/>
          <w:color w:val="4C483D"/>
        </w:rPr>
        <w:lastRenderedPageBreak/>
        <w:t>Balance de pérdidas y ganancias</w:t>
      </w:r>
      <w:bookmarkEnd w:id="26"/>
    </w:p>
    <w:sdt>
      <w:sdtPr>
        <w:rPr>
          <w:color w:val="4C483D" w:themeColor="text2"/>
          <w:sz w:val="20"/>
          <w:szCs w:val="20"/>
        </w:rPr>
        <w:id w:val="-356734762"/>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32"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orma libre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6965CC"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EZGZ7GHBQAA8xEAAA4AAAAAAAAAAAAAAAAALgIAAGRycy9l&#10;Mm9Eb2MueG1sUEsBAi0AFAAGAAgAAAAhAPgMKZnYAAAAAwEAAA8AAAAAAAAAAAAAAAAA4QcAAGRy&#10;cy9kb3ducmV2LnhtbFBLBQYAAAAABAAEAPMAAADmC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orma libre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Fundamentalmente, esta tabla contiene la misma información básica que la declaración de previsión de ingresos. Los negocios establecidos usan esta forma de declaración para comparar un período con otro. Muchos prestamistas podrían solicitar los balances de pérdidas y ganancias de los últimos tres años de operaciones.</w:t>
                </w:r>
              </w:p>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En lugar de comparar los ingresos y gastos reales con un promedio del sector, esta forma de balance de pérdidas y ganancias compara cada elemento de ingresos y gastos con el importe que se presupuestó para él. La mayoría de los programas informáticos de contabilidad puede generar un balance de pérdidas y ganancias para los períodos solicitados, con o sin comparación con el presupuesto.</w:t>
                </w:r>
              </w:p>
            </w:tc>
          </w:tr>
        </w:tbl>
        <w:p w:rsidR="00843104" w:rsidRPr="006B781A" w:rsidRDefault="00B77304"/>
      </w:sdtContent>
    </w:sdt>
    <w:p w:rsidR="00843104" w:rsidRPr="006B781A" w:rsidRDefault="005F2B03">
      <w:pPr>
        <w:pStyle w:val="Ttulo3"/>
      </w:pPr>
      <w:r w:rsidRPr="006B781A">
        <w:rPr>
          <w:rFonts w:ascii="Garamond" w:hAnsi="Garamond"/>
          <w:color w:val="4C483D"/>
        </w:rPr>
        <w:t>Pérdidas y ganancias, presupuesto frente a cifras reales: (</w:t>
      </w:r>
      <w:sdt>
        <w:sdtPr>
          <w:id w:val="-2097851906"/>
          <w:placeholder>
            <w:docPart w:val="6387F6D524D94AAA99429E9299E9BD9C"/>
          </w:placeholder>
          <w:temporary/>
          <w:showingPlcHdr/>
          <w15:appearance w15:val="hidden"/>
          <w:text/>
        </w:sdtPr>
        <w:sdtContent>
          <w:r w:rsidR="003D7D3A" w:rsidRPr="006B781A">
            <w:t>Mes y año de inicio</w:t>
          </w:r>
          <w:r w:rsidRPr="006B781A">
            <w:t>]</w:t>
          </w:r>
        </w:sdtContent>
      </w:sdt>
      <w:r w:rsidR="00EA497B" w:rsidRPr="006B781A">
        <w:t>—</w:t>
      </w:r>
      <w:sdt>
        <w:sdtPr>
          <w:id w:val="-156775875"/>
          <w:placeholder>
            <w:docPart w:val="62345C4F5520404BB6E5154A8DDA8F63"/>
          </w:placeholder>
          <w:temporary/>
          <w:showingPlcHdr/>
          <w15:appearance w15:val="hidden"/>
          <w:text/>
        </w:sdtPr>
        <w:sdtContent>
          <w:r w:rsidRPr="006B781A">
            <w:t>[</w:t>
          </w:r>
          <w:r w:rsidR="003D7D3A" w:rsidRPr="006B781A">
            <w:t>Mes y año de finalización</w:t>
          </w:r>
          <w:r w:rsidRPr="006B781A">
            <w:t>]</w:t>
          </w:r>
        </w:sdtContent>
      </w:sdt>
    </w:p>
    <w:tbl>
      <w:tblPr>
        <w:tblStyle w:val="Tablafinanciera"/>
        <w:tblW w:w="5000" w:type="pct"/>
        <w:tblLook w:val="04E0" w:firstRow="1" w:lastRow="1" w:firstColumn="1" w:lastColumn="0" w:noHBand="0" w:noVBand="1"/>
        <w:tblDescription w:val="Tabla de balance de pérdidas y beneficios"/>
      </w:tblPr>
      <w:tblGrid>
        <w:gridCol w:w="2608"/>
        <w:gridCol w:w="2334"/>
        <w:gridCol w:w="1921"/>
        <w:gridCol w:w="2198"/>
      </w:tblGrid>
      <w:tr w:rsidR="00843104" w:rsidRPr="006B781A" w:rsidTr="0016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9" w:type="pct"/>
            <w:vAlign w:val="bottom"/>
          </w:tcPr>
          <w:p w:rsidR="00843104" w:rsidRPr="006B781A" w:rsidRDefault="00843104">
            <w:pPr>
              <w:jc w:val="center"/>
            </w:pPr>
          </w:p>
        </w:tc>
        <w:tc>
          <w:tcPr>
            <w:tcW w:w="1288" w:type="pct"/>
            <w:vAlign w:val="bottom"/>
          </w:tcPr>
          <w:p w:rsidR="00843104" w:rsidRPr="006B781A" w:rsidRDefault="00B77304">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6387F6D524D94AAA99429E9299E9BD9C"/>
                </w:placeholder>
                <w:temporary/>
                <w:showingPlcHdr/>
                <w15:appearance w15:val="hidden"/>
                <w:text/>
              </w:sdtPr>
              <w:sdtContent>
                <w:r w:rsidR="00EA497B" w:rsidRPr="006B781A">
                  <w:t>Mes y año de inicio]</w:t>
                </w:r>
              </w:sdtContent>
            </w:sdt>
            <w:r w:rsidR="00CD6F6D" w:rsidRPr="006B781A">
              <w:t>—</w:t>
            </w:r>
            <w:sdt>
              <w:sdtPr>
                <w:id w:val="-1434432331"/>
                <w:placeholder>
                  <w:docPart w:val="62345C4F5520404BB6E5154A8DDA8F63"/>
                </w:placeholder>
                <w:temporary/>
                <w:showingPlcHdr/>
                <w15:appearance w15:val="hidden"/>
                <w:text/>
              </w:sdtPr>
              <w:sdtContent>
                <w:r w:rsidR="00EA497B" w:rsidRPr="006B781A">
                  <w:t>[Mes y año de finalización]</w:t>
                </w:r>
              </w:sdtContent>
            </w:sdt>
          </w:p>
        </w:tc>
        <w:tc>
          <w:tcPr>
            <w:tcW w:w="1060"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Presupuesto</w:t>
            </w:r>
          </w:p>
        </w:tc>
        <w:tc>
          <w:tcPr>
            <w:tcW w:w="1214" w:type="pct"/>
            <w:vAlign w:val="bottom"/>
          </w:tcPr>
          <w:p w:rsidR="00843104" w:rsidRPr="006B781A" w:rsidRDefault="005F2B03">
            <w:pPr>
              <w:jc w:val="center"/>
              <w:cnfStyle w:val="100000000000" w:firstRow="1" w:lastRow="0" w:firstColumn="0" w:lastColumn="0" w:oddVBand="0" w:evenVBand="0" w:oddHBand="0" w:evenHBand="0" w:firstRowFirstColumn="0" w:firstRowLastColumn="0" w:lastRowFirstColumn="0" w:lastRowLastColumn="0"/>
            </w:pPr>
            <w:r w:rsidRPr="006B781A">
              <w:rPr>
                <w:rFonts w:ascii="Century Gothic" w:hAnsi="Century Gothic"/>
                <w:color w:val="FFFFFF"/>
              </w:rPr>
              <w:t>Importe sobre presupuesto</w:t>
            </w: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r w:rsidRPr="006B781A">
              <w:rPr>
                <w:rFonts w:ascii="Century Gothic" w:hAnsi="Century Gothic"/>
                <w:color w:val="4C483D"/>
              </w:rPr>
              <w:t>Ingresos: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Ventas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Otros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rPr>
                <w:i/>
                <w:iCs/>
              </w:rPr>
            </w:pPr>
            <w:r w:rsidRPr="006B781A">
              <w:rPr>
                <w:rFonts w:ascii="Century Gothic" w:hAnsi="Century Gothic"/>
                <w:i/>
                <w:iCs/>
                <w:color w:val="4C483D"/>
              </w:rPr>
              <w:t>Ingresos totales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r w:rsidRPr="006B781A">
              <w:rPr>
                <w:rFonts w:ascii="Century Gothic" w:hAnsi="Century Gothic"/>
                <w:color w:val="4C483D"/>
              </w:rPr>
              <w:t>Gastos: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Sueldos y salarios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Gastos de nóminas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Legal/contabilidad</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Publicidad</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Desplazamientos/vehículos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Cuotas y suscripciones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Servicios públicos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Alquiler</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Depreciación</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Permisos/licencias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Devoluciones de préstamos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pPr>
          </w:p>
        </w:tc>
      </w:tr>
      <w:tr w:rsidR="00843104" w:rsidRPr="006B781A" w:rsidTr="00161292">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ind w:left="216"/>
            </w:pPr>
            <w:r w:rsidRPr="006B781A">
              <w:rPr>
                <w:rFonts w:ascii="Century Gothic" w:hAnsi="Century Gothic"/>
                <w:color w:val="4C483D"/>
              </w:rPr>
              <w:t>Varios</w:t>
            </w:r>
          </w:p>
        </w:tc>
        <w:tc>
          <w:tcPr>
            <w:tcW w:w="1288"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00000000000" w:firstRow="0" w:lastRow="0" w:firstColumn="0" w:lastColumn="0" w:oddVBand="0" w:evenVBand="0" w:oddHBand="0" w:evenHBand="0" w:firstRowFirstColumn="0" w:firstRowLastColumn="0" w:lastRowFirstColumn="0" w:lastRowLastColumn="0"/>
            </w:pPr>
          </w:p>
        </w:tc>
      </w:tr>
      <w:tr w:rsidR="00843104" w:rsidRPr="006B781A" w:rsidTr="00161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rPr>
                <w:i/>
                <w:iCs/>
              </w:rPr>
            </w:pPr>
            <w:r w:rsidRPr="006B781A">
              <w:rPr>
                <w:rFonts w:ascii="Century Gothic" w:hAnsi="Century Gothic"/>
                <w:i/>
                <w:iCs/>
                <w:color w:val="4C483D"/>
              </w:rPr>
              <w:t>Gastos totales</w:t>
            </w:r>
          </w:p>
        </w:tc>
        <w:tc>
          <w:tcPr>
            <w:tcW w:w="1288"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060"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14" w:type="pct"/>
          </w:tcPr>
          <w:p w:rsidR="00843104" w:rsidRPr="006B781A" w:rsidRDefault="0084310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843104" w:rsidRPr="006B781A" w:rsidTr="0016129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Pr>
          <w:p w:rsidR="00843104" w:rsidRPr="006B781A" w:rsidRDefault="005F2B03">
            <w:pPr>
              <w:rPr>
                <w:spacing w:val="-4"/>
              </w:rPr>
            </w:pPr>
            <w:r w:rsidRPr="006B781A">
              <w:rPr>
                <w:rFonts w:ascii="Century Gothic" w:hAnsi="Century Gothic"/>
                <w:color w:val="F24F4F"/>
                <w:spacing w:val="-4"/>
              </w:rPr>
              <w:t>Pérdidas y ganancias netas</w:t>
            </w:r>
          </w:p>
        </w:tc>
        <w:tc>
          <w:tcPr>
            <w:tcW w:w="1288" w:type="pct"/>
          </w:tcPr>
          <w:p w:rsidR="00843104" w:rsidRPr="006B781A" w:rsidRDefault="00843104">
            <w:pPr>
              <w:tabs>
                <w:tab w:val="decimal" w:pos="1420"/>
              </w:tabs>
              <w:cnfStyle w:val="010000000000" w:firstRow="0" w:lastRow="1" w:firstColumn="0" w:lastColumn="0" w:oddVBand="0" w:evenVBand="0" w:oddHBand="0" w:evenHBand="0" w:firstRowFirstColumn="0" w:firstRowLastColumn="0" w:lastRowFirstColumn="0" w:lastRowLastColumn="0"/>
            </w:pPr>
          </w:p>
        </w:tc>
        <w:tc>
          <w:tcPr>
            <w:tcW w:w="1060" w:type="pct"/>
          </w:tcPr>
          <w:p w:rsidR="00843104" w:rsidRPr="006B781A" w:rsidRDefault="00843104">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14" w:type="pct"/>
          </w:tcPr>
          <w:p w:rsidR="00843104" w:rsidRPr="006B781A" w:rsidRDefault="00843104">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843104" w:rsidRPr="006B781A" w:rsidRDefault="00843104"/>
    <w:p w:rsidR="00843104" w:rsidRPr="006B781A" w:rsidRDefault="005F2B03">
      <w:pPr>
        <w:pStyle w:val="Ttulo2"/>
        <w:keepNext w:val="0"/>
        <w:keepLines w:val="0"/>
        <w:pageBreakBefore/>
      </w:pPr>
      <w:bookmarkStart w:id="27" w:name="_Toc344383031"/>
      <w:r w:rsidRPr="006B781A">
        <w:rPr>
          <w:rFonts w:ascii="Garamond" w:hAnsi="Garamond"/>
          <w:color w:val="4C483D"/>
        </w:rPr>
        <w:lastRenderedPageBreak/>
        <w:t>Balance</w:t>
      </w:r>
      <w:bookmarkEnd w:id="27"/>
    </w:p>
    <w:sdt>
      <w:sdtPr>
        <w:rPr>
          <w:color w:val="4C483D" w:themeColor="text2"/>
          <w:sz w:val="20"/>
          <w:szCs w:val="20"/>
        </w:rPr>
        <w:id w:val="403027099"/>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rPr>
                    <w:spacing w:val="-2"/>
                  </w:rPr>
                </w:pPr>
                <w:r w:rsidRPr="006B781A">
                  <w:rPr>
                    <w:noProof/>
                    <w:spacing w:val="-2"/>
                    <w:lang w:eastAsia="es-CL"/>
                  </w:rPr>
                  <mc:AlternateContent>
                    <mc:Choice Requires="wpg">
                      <w:drawing>
                        <wp:inline distT="0" distB="0" distL="0" distR="0">
                          <wp:extent cx="228600" cy="228600"/>
                          <wp:effectExtent l="0" t="0" r="0" b="0"/>
                          <wp:docPr id="112"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orma libre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07B7B9"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aWekT4AFAAD4EQAADgAAAAAAAAAAAAAAAAAuAgAAZHJzL2Uyb0RvYy54&#10;bWxQSwECLQAUAAYACAAAACEA+AwpmdgAAAADAQAADwAAAAAAAAAAAAAAAADaBwAAZHJzL2Rvd25y&#10;ZXYueG1sUEsFBgAAAAAEAAQA8wAAAN8IA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orma libre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Las siguientes son directrices sobre qué incluir en la hoja de balance: (para su uso en negocios establecidos)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Activos:</w:t>
                </w:r>
                <w:r w:rsidRPr="006B781A">
                  <w:rPr>
                    <w:rFonts w:ascii="Century Gothic" w:hAnsi="Century Gothic"/>
                    <w:color w:val="4C483D"/>
                    <w:spacing w:val="-2"/>
                  </w:rPr>
                  <w:t xml:space="preserve"> cualquier parte del valor que sea propiedad de un negocio o le corresponda legalmente. Los activos totales incluyen todos los valores netos; los importes que resultan de restar la depreciación y la amortización del coste original de adquisición del activo.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b/>
                    <w:bCs/>
                    <w:spacing w:val="-2"/>
                  </w:rPr>
                </w:pPr>
                <w:r w:rsidRPr="006B781A">
                  <w:rPr>
                    <w:rFonts w:ascii="Century Gothic" w:hAnsi="Century Gothic"/>
                    <w:b/>
                    <w:bCs/>
                    <w:color w:val="4C483D"/>
                    <w:spacing w:val="-2"/>
                  </w:rPr>
                  <w:t>Activos actuales: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Efectivo</w:t>
                </w:r>
                <w:r w:rsidRPr="006B781A">
                  <w:rPr>
                    <w:rFonts w:ascii="Century Gothic" w:hAnsi="Century Gothic"/>
                    <w:color w:val="4C483D"/>
                    <w:spacing w:val="-2"/>
                  </w:rPr>
                  <w:t>: dinero en el banco o recursos que se pueden convertir en efectivo en un plazo de 12 meses desde la fecha de la hoja de balance.</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Caja en metálico</w:t>
                </w:r>
                <w:r w:rsidRPr="006B781A">
                  <w:rPr>
                    <w:rFonts w:ascii="Century Gothic" w:hAnsi="Century Gothic"/>
                    <w:color w:val="4C483D"/>
                    <w:spacing w:val="-2"/>
                  </w:rPr>
                  <w:t>: fondo de efectivo para pagos pequeños y diversos.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Cuentas a cobrar</w:t>
                </w:r>
                <w:r w:rsidRPr="006B781A">
                  <w:rPr>
                    <w:rFonts w:ascii="Century Gothic" w:hAnsi="Century Gothic"/>
                    <w:color w:val="4C483D"/>
                    <w:spacing w:val="-2"/>
                  </w:rPr>
                  <w:t>: importes debidos por clientes por comercialización o servicios.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Inventario</w:t>
                </w:r>
                <w:r w:rsidRPr="006B781A">
                  <w:rPr>
                    <w:rFonts w:ascii="Century Gothic" w:hAnsi="Century Gothic"/>
                    <w:color w:val="4C483D"/>
                    <w:spacing w:val="-2"/>
                  </w:rPr>
                  <w:t>: materias primas disponibles, trabajos en curso y todos los bienes terminados (manufacturados o comprados para reventa).</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Inversiones a corto plazo</w:t>
                </w:r>
                <w:r w:rsidRPr="006B781A">
                  <w:rPr>
                    <w:rFonts w:ascii="Century Gothic" w:hAnsi="Century Gothic"/>
                    <w:color w:val="4C483D"/>
                    <w:spacing w:val="-2"/>
                  </w:rPr>
                  <w:t>: participaciones que generan intereses o dividendos y que se espera convertir en efectivo en el plazo de un año; acciones, bonos, certificados de depósito y cuentas de ahorro de depósito temporal. Estas deben mostrarse con su coste o con su valor de mercado actual, el que sea menor. Las inversiones a corto plazo también pueden denominarse "inversiones temporales" o "títulos comercializables".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Gastos prepagados</w:t>
                </w:r>
                <w:r w:rsidRPr="006B781A">
                  <w:rPr>
                    <w:rFonts w:ascii="Century Gothic" w:hAnsi="Century Gothic"/>
                    <w:color w:val="4C483D"/>
                    <w:spacing w:val="-2"/>
                  </w:rPr>
                  <w:t>: bienes, beneficios o servicios que un negocio adquiere o alquila por anticipado, como los suministros de oficina, los seguros o el espacio de trabajo.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Inversiones a largo plazo</w:t>
                </w:r>
                <w:r w:rsidRPr="006B781A">
                  <w:rPr>
                    <w:rFonts w:ascii="Century Gothic" w:hAnsi="Century Gothic"/>
                    <w:color w:val="4C483D"/>
                    <w:spacing w:val="-2"/>
                  </w:rPr>
                  <w:t>: participaciones que un negocio pretende conservar al menos durante un año. También conocidas como activos a largo plazo, suelen ser acciones, bonos o cuentas de ahorro con pago de intereses o dividendos.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Activos fijos</w:t>
                </w:r>
                <w:r w:rsidRPr="006B781A">
                  <w:rPr>
                    <w:rFonts w:ascii="Century Gothic" w:hAnsi="Century Gothic"/>
                    <w:color w:val="4C483D"/>
                    <w:spacing w:val="-2"/>
                  </w:rPr>
                  <w:t>: este término incluye todos los recursos que un negocio posee o adquiere para usar en sus operaciones y que no están destinados a reventa. Pueden arrendarse en lugar de adquirirse y, en función de los contratos de arrendamiento, podría ser necesario incluirlos como bien por el valor y como pasivo. Los activos fijos incluyen terrenos (debe indicarse el precio de compra original sin las fluctuaciones del valor del mercado), edificios, reformas, equipos, muebles, vehículos.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b/>
                    <w:bCs/>
                    <w:spacing w:val="-2"/>
                  </w:rPr>
                </w:pPr>
                <w:r w:rsidRPr="006B781A">
                  <w:rPr>
                    <w:rFonts w:ascii="Century Gothic" w:hAnsi="Century Gothic"/>
                    <w:b/>
                    <w:bCs/>
                    <w:color w:val="4C483D"/>
                    <w:spacing w:val="-2"/>
                  </w:rPr>
                  <w:t>Pasivo: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 xml:space="preserve">Pasivo actual: </w:t>
                </w:r>
                <w:r w:rsidRPr="006B781A">
                  <w:rPr>
                    <w:rFonts w:ascii="Century Gothic" w:hAnsi="Century Gothic"/>
                    <w:color w:val="4C483D"/>
                    <w:spacing w:val="-2"/>
                  </w:rPr>
                  <w:t>incluya todas las deudas, obligaciones monetarias y cuentas a pagar en el plazo de 12 meses.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Cuentas a pagar</w:t>
                </w:r>
                <w:r w:rsidRPr="006B781A">
                  <w:rPr>
                    <w:rFonts w:ascii="Century Gothic" w:hAnsi="Century Gothic"/>
                    <w:color w:val="4C483D"/>
                    <w:spacing w:val="-2"/>
                  </w:rPr>
                  <w:t>: importes debidos a proveedores por bienes y servicios adquiridos para el negocio.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Notas a pagar</w:t>
                </w:r>
                <w:r w:rsidRPr="006B781A">
                  <w:rPr>
                    <w:rFonts w:ascii="Century Gothic" w:hAnsi="Century Gothic"/>
                    <w:color w:val="4C483D"/>
                    <w:spacing w:val="-2"/>
                  </w:rPr>
                  <w:t>: balance del principal que se debe en deudas a corto plazo; fondos de préstamos para el negocio. También incluye el importe actual que se debe por notas cuyos plazos son superiores a 12 meses.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Intereses a pagar</w:t>
                </w:r>
                <w:r w:rsidRPr="006B781A">
                  <w:rPr>
                    <w:rFonts w:ascii="Century Gothic" w:hAnsi="Century Gothic"/>
                    <w:color w:val="4C483D"/>
                    <w:spacing w:val="-2"/>
                  </w:rPr>
                  <w:t>: importes acumulados debidos por el capital de préstamos a corto y largo plazo, y créditos al negocio.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Impuestos a pagar</w:t>
                </w:r>
                <w:r w:rsidRPr="006B781A">
                  <w:rPr>
                    <w:rFonts w:ascii="Century Gothic" w:hAnsi="Century Gothic"/>
                    <w:color w:val="4C483D"/>
                    <w:spacing w:val="-2"/>
                  </w:rPr>
                  <w:t>: importes devengados durante el período contable que abarca la hoja de balance.</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Nóminas acumuladas</w:t>
                </w:r>
                <w:r w:rsidRPr="006B781A">
                  <w:rPr>
                    <w:rFonts w:ascii="Century Gothic" w:hAnsi="Century Gothic"/>
                    <w:color w:val="4C483D"/>
                    <w:spacing w:val="-2"/>
                  </w:rPr>
                  <w:t>: sueldos y salarios devengados durante el período que abarca la hoja de balance.</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Pasivo a largo plazo</w:t>
                </w:r>
                <w:r w:rsidRPr="006B781A">
                  <w:rPr>
                    <w:rFonts w:ascii="Century Gothic" w:hAnsi="Century Gothic"/>
                    <w:color w:val="4C483D"/>
                    <w:spacing w:val="-2"/>
                  </w:rPr>
                  <w:t>: notas, pagos por contratos o pagos por hipotecas cuyo plazo de deuda supera los 12 meses. Deben enumerarse por saldo pendiente menos el vencimiento de la posición actual.</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b/>
                    <w:bCs/>
                    <w:color w:val="4C483D"/>
                    <w:spacing w:val="-2"/>
                  </w:rPr>
                  <w:t>Patrimonio neto</w:t>
                </w:r>
                <w:r w:rsidRPr="006B781A">
                  <w:rPr>
                    <w:rFonts w:ascii="Century Gothic" w:hAnsi="Century Gothic"/>
                    <w:color w:val="4C483D"/>
                    <w:spacing w:val="-2"/>
                  </w:rPr>
                  <w:t>: también denominado capital del propietario. Este es el importe de la parte de los activos del negocio que corresponde a los propietarios. En una propiedad o asociación, este capital es la inversión original de cada propietario más las ganancias después de reembolsos.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La mayoría de los programas informáticos de contabilidad pueden generar una hoja de balance para el período requerido.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rPr>
                    <w:spacing w:val="-2"/>
                  </w:rPr>
                </w:pPr>
                <w:r w:rsidRPr="006B781A">
                  <w:rPr>
                    <w:rFonts w:ascii="Century Gothic" w:hAnsi="Century Gothic"/>
                    <w:color w:val="4C483D"/>
                    <w:spacing w:val="-2"/>
                  </w:rPr>
                  <w:t>Nota: Los activos totales siempre serán igual al pasivo total más el patrimonio neto total. Es decir, las cifras finales de activos totales y pasivo total siempre serán iguales.</w:t>
                </w:r>
              </w:p>
            </w:tc>
          </w:tr>
        </w:tbl>
        <w:p w:rsidR="00843104" w:rsidRPr="006B781A" w:rsidRDefault="00B77304"/>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843104" w:rsidRPr="006B781A">
        <w:tc>
          <w:tcPr>
            <w:tcW w:w="4305" w:type="dxa"/>
          </w:tcPr>
          <w:tbl>
            <w:tblPr>
              <w:tblStyle w:val="Tablafinanciera"/>
              <w:tblW w:w="5000" w:type="pct"/>
              <w:tblLayout w:type="fixed"/>
              <w:tblLook w:val="04A0" w:firstRow="1" w:lastRow="0" w:firstColumn="1" w:lastColumn="0" w:noHBand="0" w:noVBand="1"/>
              <w:tblDescription w:val="Tabla de activos"/>
            </w:tblPr>
            <w:tblGrid>
              <w:gridCol w:w="2263"/>
              <w:gridCol w:w="2032"/>
            </w:tblGrid>
            <w:tr w:rsidR="00843104" w:rsidRPr="006B781A" w:rsidTr="00CD6F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r w:rsidRPr="006B781A">
                    <w:rPr>
                      <w:rFonts w:ascii="Century Gothic" w:hAnsi="Century Gothic"/>
                      <w:color w:val="FFFFFF"/>
                    </w:rPr>
                    <w:lastRenderedPageBreak/>
                    <w:t>Activos</w:t>
                  </w:r>
                </w:p>
              </w:tc>
              <w:tc>
                <w:tcPr>
                  <w:tcW w:w="2366" w:type="pct"/>
                </w:tcPr>
                <w:p w:rsidR="00843104" w:rsidRPr="006B781A" w:rsidRDefault="00843104">
                  <w:pPr>
                    <w:cnfStyle w:val="100000000000" w:firstRow="1" w:lastRow="0" w:firstColumn="0" w:lastColumn="0" w:oddVBand="0" w:evenVBand="0" w:oddHBand="0" w:evenHBand="0"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r w:rsidRPr="006B781A">
                    <w:rPr>
                      <w:rFonts w:ascii="Century Gothic" w:hAnsi="Century Gothic"/>
                      <w:color w:val="4C483D"/>
                    </w:rPr>
                    <w:t>Activos actuales:</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144"/>
                  </w:pPr>
                  <w:r w:rsidRPr="006B781A">
                    <w:rPr>
                      <w:rFonts w:ascii="Century Gothic" w:hAnsi="Century Gothic"/>
                      <w:color w:val="4C483D"/>
                    </w:rPr>
                    <w:t>Efectivo:</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Caja en metálico</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Cuentas a cobrar</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Inventario</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Inversión a corto plazo</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Gastos prepagados</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r w:rsidRPr="006B781A">
                    <w:rPr>
                      <w:rFonts w:ascii="Century Gothic" w:hAnsi="Century Gothic"/>
                      <w:color w:val="4C483D"/>
                    </w:rPr>
                    <w:t>Inversión a largo plazo</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r w:rsidRPr="006B781A">
                    <w:rPr>
                      <w:rFonts w:ascii="Century Gothic" w:hAnsi="Century Gothic"/>
                      <w:color w:val="4C483D"/>
                    </w:rPr>
                    <w:t>Activos fijos:</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Terreno</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Edificios</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Reformas</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Equipos</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Mobiliario</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Automóviles/vehículos</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r w:rsidRPr="006B781A">
                    <w:rPr>
                      <w:rFonts w:ascii="Century Gothic" w:hAnsi="Century Gothic"/>
                      <w:color w:val="4C483D"/>
                    </w:rPr>
                    <w:t>Otros activos:</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Artículo 1</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CD6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Artículo 2</w:t>
                  </w:r>
                </w:p>
              </w:tc>
              <w:tc>
                <w:tcPr>
                  <w:tcW w:w="2366"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CD6F6D">
              <w:tc>
                <w:tcPr>
                  <w:cnfStyle w:val="001000000000" w:firstRow="0" w:lastRow="0" w:firstColumn="1" w:lastColumn="0" w:oddVBand="0" w:evenVBand="0" w:oddHBand="0" w:evenHBand="0" w:firstRowFirstColumn="0" w:firstRowLastColumn="0" w:lastRowFirstColumn="0" w:lastRowLastColumn="0"/>
                  <w:tcW w:w="2634" w:type="pct"/>
                </w:tcPr>
                <w:p w:rsidR="00843104" w:rsidRPr="006B781A" w:rsidRDefault="005F2B03">
                  <w:pPr>
                    <w:ind w:left="216"/>
                  </w:pPr>
                  <w:r w:rsidRPr="006B781A">
                    <w:rPr>
                      <w:rFonts w:ascii="Century Gothic" w:hAnsi="Century Gothic"/>
                      <w:color w:val="4C483D"/>
                    </w:rPr>
                    <w:t>Artículo 3</w:t>
                  </w:r>
                </w:p>
              </w:tc>
              <w:tc>
                <w:tcPr>
                  <w:tcW w:w="2366"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843104" w:rsidRPr="006B781A" w:rsidRDefault="00843104"/>
        </w:tc>
        <w:tc>
          <w:tcPr>
            <w:tcW w:w="749" w:type="dxa"/>
          </w:tcPr>
          <w:p w:rsidR="00843104" w:rsidRPr="006B781A" w:rsidRDefault="00843104"/>
        </w:tc>
        <w:tc>
          <w:tcPr>
            <w:tcW w:w="4306" w:type="dxa"/>
          </w:tcPr>
          <w:tbl>
            <w:tblPr>
              <w:tblStyle w:val="Tablafinanciera"/>
              <w:tblW w:w="5000" w:type="pct"/>
              <w:tblLayout w:type="fixed"/>
              <w:tblLook w:val="04E0" w:firstRow="1" w:lastRow="1" w:firstColumn="1" w:lastColumn="0" w:noHBand="0" w:noVBand="1"/>
              <w:tblDescription w:val="Tabla de responsabilidades"/>
            </w:tblPr>
            <w:tblGrid>
              <w:gridCol w:w="2147"/>
              <w:gridCol w:w="2149"/>
            </w:tblGrid>
            <w:tr w:rsidR="00843104" w:rsidRPr="006B781A" w:rsidTr="0084310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FFFFFF"/>
                    </w:rPr>
                    <w:t>Pasivo</w:t>
                  </w:r>
                </w:p>
              </w:tc>
              <w:tc>
                <w:tcPr>
                  <w:tcW w:w="2501" w:type="pct"/>
                </w:tcPr>
                <w:p w:rsidR="00843104" w:rsidRPr="006B781A" w:rsidRDefault="00843104">
                  <w:pPr>
                    <w:cnfStyle w:val="100000000000" w:firstRow="1" w:lastRow="0" w:firstColumn="0" w:lastColumn="0" w:oddVBand="0" w:evenVBand="0" w:oddHBand="0" w:evenHBand="0"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4C483D"/>
                    </w:rPr>
                    <w:t>Pasivo actual:</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Cuentas a pagar</w:t>
                  </w:r>
                </w:p>
              </w:tc>
              <w:tc>
                <w:tcPr>
                  <w:tcW w:w="2501"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Notas a pagar</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Intereses a pagar</w:t>
                  </w:r>
                </w:p>
              </w:tc>
              <w:tc>
                <w:tcPr>
                  <w:tcW w:w="2501"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4C483D"/>
                    </w:rPr>
                    <w:t>Impuestos a pagar:</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Impuestos federales sobre ingresos</w:t>
                  </w:r>
                </w:p>
              </w:tc>
              <w:tc>
                <w:tcPr>
                  <w:tcW w:w="2501"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Impuestos estatales sobre ingresos</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Impuestos por autoempleo</w:t>
                  </w:r>
                </w:p>
              </w:tc>
              <w:tc>
                <w:tcPr>
                  <w:tcW w:w="2501"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Impuesto sobre ventas (SBE)</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pPr>
                    <w:ind w:left="216"/>
                  </w:pPr>
                  <w:r w:rsidRPr="006B781A">
                    <w:rPr>
                      <w:rFonts w:ascii="Century Gothic" w:hAnsi="Century Gothic"/>
                      <w:color w:val="4C483D"/>
                    </w:rPr>
                    <w:t>Impuestos sobre la propiedad</w:t>
                  </w:r>
                </w:p>
              </w:tc>
              <w:tc>
                <w:tcPr>
                  <w:tcW w:w="2501"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4C483D"/>
                    </w:rPr>
                    <w:t>Nóminas acumuladas</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4C483D"/>
                    </w:rPr>
                    <w:t>Pasivo a largo plazo</w:t>
                  </w:r>
                </w:p>
              </w:tc>
              <w:tc>
                <w:tcPr>
                  <w:tcW w:w="2501" w:type="pct"/>
                </w:tcPr>
                <w:p w:rsidR="00843104" w:rsidRPr="006B781A" w:rsidRDefault="00843104">
                  <w:pPr>
                    <w:tabs>
                      <w:tab w:val="decimal" w:pos="1445"/>
                    </w:tabs>
                    <w:cnfStyle w:val="000000010000" w:firstRow="0" w:lastRow="0" w:firstColumn="0" w:lastColumn="0" w:oddVBand="0" w:evenVBand="0" w:oddHBand="0" w:evenHBand="1" w:firstRowFirstColumn="0" w:firstRowLastColumn="0" w:lastRowFirstColumn="0" w:lastRowLastColumn="0"/>
                  </w:pPr>
                </w:p>
              </w:tc>
            </w:tr>
            <w:tr w:rsidR="00843104" w:rsidRPr="006B781A" w:rsidTr="00843104">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4C483D"/>
                    </w:rPr>
                    <w:t>Notas a pagar</w:t>
                  </w:r>
                </w:p>
              </w:tc>
              <w:tc>
                <w:tcPr>
                  <w:tcW w:w="2501" w:type="pct"/>
                </w:tcPr>
                <w:p w:rsidR="00843104" w:rsidRPr="006B781A" w:rsidRDefault="00843104">
                  <w:pPr>
                    <w:tabs>
                      <w:tab w:val="decimal" w:pos="1445"/>
                    </w:tabs>
                    <w:cnfStyle w:val="000000000000" w:firstRow="0" w:lastRow="0" w:firstColumn="0" w:lastColumn="0" w:oddVBand="0" w:evenVBand="0" w:oddHBand="0" w:evenHBand="0" w:firstRowFirstColumn="0" w:firstRowLastColumn="0" w:lastRowFirstColumn="0" w:lastRowLastColumn="0"/>
                  </w:pPr>
                </w:p>
              </w:tc>
            </w:tr>
            <w:tr w:rsidR="00843104" w:rsidRPr="006B781A" w:rsidTr="0084310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43104" w:rsidRPr="006B781A" w:rsidRDefault="005F2B03">
                  <w:r w:rsidRPr="006B781A">
                    <w:rPr>
                      <w:rFonts w:ascii="Century Gothic" w:hAnsi="Century Gothic"/>
                      <w:color w:val="F24F4F"/>
                    </w:rPr>
                    <w:t>Patrimonio neto/capital del propietario/ganancias retenidas</w:t>
                  </w:r>
                </w:p>
              </w:tc>
              <w:tc>
                <w:tcPr>
                  <w:tcW w:w="2501" w:type="pct"/>
                </w:tcPr>
                <w:p w:rsidR="00843104" w:rsidRPr="006B781A" w:rsidRDefault="0084310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843104" w:rsidRPr="006B781A" w:rsidRDefault="00843104"/>
        </w:tc>
      </w:tr>
      <w:tr w:rsidR="00843104" w:rsidRPr="006B781A">
        <w:tc>
          <w:tcPr>
            <w:tcW w:w="4305" w:type="dxa"/>
          </w:tcPr>
          <w:tbl>
            <w:tblPr>
              <w:tblStyle w:val="Tablafinanciera"/>
              <w:tblW w:w="0" w:type="auto"/>
              <w:tblLayout w:type="fixed"/>
              <w:tblLook w:val="04C0" w:firstRow="0" w:lastRow="1" w:firstColumn="1" w:lastColumn="0" w:noHBand="0" w:noVBand="1"/>
            </w:tblPr>
            <w:tblGrid>
              <w:gridCol w:w="2263"/>
              <w:gridCol w:w="2032"/>
            </w:tblGrid>
            <w:tr w:rsidR="00843104" w:rsidRPr="006B781A" w:rsidTr="00CD6F6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43104" w:rsidRPr="006B781A" w:rsidRDefault="005F2B03">
                  <w:r w:rsidRPr="006B781A">
                    <w:rPr>
                      <w:rFonts w:ascii="Century Gothic" w:hAnsi="Century Gothic"/>
                      <w:color w:val="F24F4F"/>
                    </w:rPr>
                    <w:t>Activos totales:</w:t>
                  </w:r>
                </w:p>
              </w:tc>
              <w:tc>
                <w:tcPr>
                  <w:tcW w:w="2032" w:type="dxa"/>
                </w:tcPr>
                <w:p w:rsidR="00843104" w:rsidRPr="006B781A" w:rsidRDefault="0084310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843104" w:rsidRPr="006B781A" w:rsidRDefault="00843104"/>
        </w:tc>
        <w:tc>
          <w:tcPr>
            <w:tcW w:w="749" w:type="dxa"/>
          </w:tcPr>
          <w:p w:rsidR="00843104" w:rsidRPr="006B781A" w:rsidRDefault="00843104"/>
        </w:tc>
        <w:tc>
          <w:tcPr>
            <w:tcW w:w="4306" w:type="dxa"/>
          </w:tcPr>
          <w:tbl>
            <w:tblPr>
              <w:tblStyle w:val="Tablafinanciera"/>
              <w:tblW w:w="0" w:type="auto"/>
              <w:tblLayout w:type="fixed"/>
              <w:tblLook w:val="04C0" w:firstRow="0" w:lastRow="1" w:firstColumn="1" w:lastColumn="0" w:noHBand="0" w:noVBand="1"/>
            </w:tblPr>
            <w:tblGrid>
              <w:gridCol w:w="2147"/>
              <w:gridCol w:w="2148"/>
            </w:tblGrid>
            <w:tr w:rsidR="00843104" w:rsidRPr="006B781A" w:rsidTr="0084310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843104" w:rsidRPr="006B781A" w:rsidRDefault="005F2B03">
                  <w:r w:rsidRPr="006B781A">
                    <w:rPr>
                      <w:rFonts w:ascii="Century Gothic" w:hAnsi="Century Gothic"/>
                      <w:color w:val="F24F4F"/>
                    </w:rPr>
                    <w:t>Pasivo total:</w:t>
                  </w:r>
                </w:p>
              </w:tc>
              <w:tc>
                <w:tcPr>
                  <w:tcW w:w="2148" w:type="dxa"/>
                </w:tcPr>
                <w:p w:rsidR="00843104" w:rsidRPr="006B781A" w:rsidRDefault="0084310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843104" w:rsidRPr="006B781A" w:rsidRDefault="00843104"/>
        </w:tc>
      </w:tr>
    </w:tbl>
    <w:p w:rsidR="00843104" w:rsidRPr="006B781A" w:rsidRDefault="005F2B03">
      <w:pPr>
        <w:pStyle w:val="Ttulo2"/>
      </w:pPr>
      <w:bookmarkStart w:id="28" w:name="_Toc344383032"/>
      <w:r w:rsidRPr="006B781A">
        <w:rPr>
          <w:rFonts w:ascii="Garamond" w:hAnsi="Garamond"/>
          <w:color w:val="4C483D"/>
        </w:rPr>
        <w:t>Previsión de ventas</w:t>
      </w:r>
      <w:bookmarkEnd w:id="28"/>
    </w:p>
    <w:sdt>
      <w:sdtPr>
        <w:rPr>
          <w:color w:val="4C483D" w:themeColor="text2"/>
          <w:sz w:val="20"/>
          <w:szCs w:val="20"/>
        </w:rPr>
        <w:id w:val="2028755536"/>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69"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orma libre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EDF4CC"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NfVAmHBQAA8xEAAA4AAAAAAAAAAAAAAAAALgIAAGRycy9l&#10;Mm9Eb2MueG1sUEsBAi0AFAAGAAgAAAAhAPgMKZnYAAAAAwEAAA8AAAAAAAAAAAAAAAAA4QcAAGRy&#10;cy9kb3ducmV2LnhtbFBLBQYAAAAABAAEAPMAAADmC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orma libre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Esta información se puede mostrar en un gráfico o en una tabla, bien por meses, trimestres o años, para ilustrar el crecimiento anticipado de ventas y los costes de ventas correspondientes.</w:t>
                </w:r>
              </w:p>
            </w:tc>
          </w:tr>
        </w:tbl>
        <w:p w:rsidR="00843104" w:rsidRPr="006B781A" w:rsidRDefault="00B77304"/>
      </w:sdtContent>
    </w:sdt>
    <w:p w:rsidR="00843104" w:rsidRPr="006B781A" w:rsidRDefault="005F2B03">
      <w:pPr>
        <w:pStyle w:val="Ttulo2"/>
      </w:pPr>
      <w:bookmarkStart w:id="29" w:name="_Toc344383033"/>
      <w:r w:rsidRPr="006B781A">
        <w:rPr>
          <w:rFonts w:ascii="Garamond" w:hAnsi="Garamond"/>
          <w:color w:val="4C483D"/>
        </w:rPr>
        <w:t>Hitos</w:t>
      </w:r>
      <w:bookmarkEnd w:id="29"/>
    </w:p>
    <w:sdt>
      <w:sdtPr>
        <w:rPr>
          <w:color w:val="4C483D" w:themeColor="text2"/>
          <w:sz w:val="20"/>
          <w:szCs w:val="20"/>
        </w:rPr>
        <w:id w:val="-2079652407"/>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97"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orma libre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59586D"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W0r8OjgUAAPcRAAAOAAAAAAAAAAAAAAAAAC4C&#10;AABkcnMvZTJvRG9jLnhtbFBLAQItABQABgAIAAAAIQD4DCmZ2AAAAAMBAAAPAAAAAAAAAAAAAAAA&#10;AOgHAABkcnMvZG93bnJldi54bWxQSwUGAAAAAAQABADzAAAA7Qg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orma libre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pPr>
                  <w:pStyle w:val="Textodelasugerencia"/>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Esta es una lista de los objetivos que su negocio puede querer alcanzar, por fecha de inicio y finalización, y por presupuesto. También se puede presentar en una tabla o gráfico.</w:t>
                </w:r>
              </w:p>
            </w:tc>
          </w:tr>
        </w:tbl>
        <w:p w:rsidR="00843104" w:rsidRPr="006B781A" w:rsidRDefault="00B77304"/>
      </w:sdtContent>
    </w:sdt>
    <w:p w:rsidR="00843104" w:rsidRPr="006B781A" w:rsidRDefault="005F2B03">
      <w:pPr>
        <w:pStyle w:val="Ttulo2"/>
      </w:pPr>
      <w:bookmarkStart w:id="30" w:name="_Toc344383034"/>
      <w:r w:rsidRPr="006B781A">
        <w:rPr>
          <w:rFonts w:ascii="Garamond" w:hAnsi="Garamond"/>
          <w:color w:val="4C483D"/>
        </w:rPr>
        <w:t>Análisis del punto de equilibrio</w:t>
      </w:r>
      <w:bookmarkEnd w:id="30"/>
    </w:p>
    <w:sdt>
      <w:sdtPr>
        <w:rPr>
          <w:color w:val="4C483D" w:themeColor="text2"/>
          <w:sz w:val="20"/>
          <w:szCs w:val="20"/>
        </w:rPr>
        <w:id w:val="716319608"/>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41"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orma libre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511D93"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sjeeTIkFAADzEQAADgAAAAAAAAAAAAAAAAAuAgAAZHJz&#10;L2Uyb0RvYy54bWxQSwECLQAUAAYACAAAACEA+AwpmdgAAAADAQAADwAAAAAAAAAAAAAAAADjBwAA&#10;ZHJzL2Rvd25yZXYueG1sUEsFBgAAAAAEAAQA8wAAAOgI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orma libre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 xml:space="preserve">Use esta sección para evaluar la rentabilidad de su negocio. Puede medir lo cerca que está de lograr el punto de equilibrio en el que los gastos quedan cubiertos por el importe de la ventas y están en el umbral de rentabilidad. </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Un análisis del umbral de rentabilidad puede indicar qué volumen de ventas necesitará para generar un beneficio. También se puede usar como guía para establecer los precios.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Hay tres maneras básicas de aumentar los beneficios de un negocio: generar más ventas, aumentar los precios y reducir los costes. Todas ellas pueden afectar a su negocio: si aumenta los precios, ya no será tan competitivo; si genera más ventas, quizás tenga que aumentar el personal para dar servicio a dichas ventas, lo que aumentaría los costes. Reducir los costes fijos que el negocio debe pagar cada mes tendrá más impacto en el margen de beneficio que cambiar los costes variables.</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lastRenderedPageBreak/>
                  <w:t>Costes fijos:</w:t>
                </w:r>
                <w:r w:rsidRPr="006B781A">
                  <w:rPr>
                    <w:rFonts w:ascii="Century Gothic" w:hAnsi="Century Gothic"/>
                    <w:color w:val="4C483D"/>
                  </w:rPr>
                  <w:t xml:space="preserve"> alquiler, seguros, salarios, etc.</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Costes variables:</w:t>
                </w:r>
                <w:r w:rsidRPr="006B781A">
                  <w:rPr>
                    <w:rFonts w:ascii="Century Gothic" w:hAnsi="Century Gothic"/>
                    <w:color w:val="4C483D"/>
                  </w:rPr>
                  <w:t xml:space="preserve"> el coste al que compra los productos, suministros, etc.</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Margen de contribución:</w:t>
                </w:r>
                <w:r w:rsidRPr="006B781A">
                  <w:rPr>
                    <w:rFonts w:ascii="Century Gothic" w:hAnsi="Century Gothic"/>
                    <w:color w:val="4C483D"/>
                  </w:rPr>
                  <w:t xml:space="preserve"> este es el precio de venta menos los costes variables. Mide el dinero disponible para pagar los costes fijos y generar un beneficio.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Cociente del margen de contribución:</w:t>
                </w:r>
                <w:r w:rsidRPr="006B781A">
                  <w:rPr>
                    <w:rFonts w:ascii="Century Gothic" w:hAnsi="Century Gothic"/>
                    <w:color w:val="4C483D"/>
                  </w:rPr>
                  <w:t xml:space="preserve"> importe de las ventas totales menos los costes variables, divididos por las ventas totales. Mide el porcentaje de cada dólar de ventas que se destina a pagar los costes fijos y generar un beneficio.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Punto de equilibrio:</w:t>
                </w:r>
                <w:r w:rsidRPr="006B781A">
                  <w:rPr>
                    <w:rFonts w:ascii="Century Gothic" w:hAnsi="Century Gothic"/>
                    <w:color w:val="4C483D"/>
                  </w:rPr>
                  <w:t xml:space="preserve"> importe en el que las ventas totales son iguales que los gastos totales. Representa el importe mínimo en ventas que debe alcanzar para poder generar un beneficio.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Punto de equilibrio en unidades:</w:t>
                </w:r>
                <w:r w:rsidRPr="006B781A">
                  <w:rPr>
                    <w:rFonts w:ascii="Century Gothic" w:hAnsi="Century Gothic"/>
                    <w:color w:val="4C483D"/>
                  </w:rPr>
                  <w:t xml:space="preserve"> en los negocios donde corresponda, este es el total de los costes fijos divididos por el precio de venta unitario menos los costes variables por unidad. Indica cuántas unidades necesita vender para poder generar un beneficio.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Punto de equilibrio en dólares:</w:t>
                </w:r>
                <w:r w:rsidRPr="006B781A">
                  <w:rPr>
                    <w:rFonts w:ascii="Century Gothic" w:hAnsi="Century Gothic"/>
                    <w:color w:val="4C483D"/>
                  </w:rPr>
                  <w:t xml:space="preserve"> este es el importe total de los costes fijos dividido por el cociente del margen de contribución. Es un método para calcular el importe mínimo de ventas que hay que alcanzar para poder generar un beneficio.</w:t>
                </w:r>
              </w:p>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b/>
                    <w:bCs/>
                    <w:color w:val="4C483D"/>
                  </w:rPr>
                  <w:t>Nota</w:t>
                </w:r>
                <w:r w:rsidRPr="006B781A">
                  <w:rPr>
                    <w:rFonts w:ascii="Century Gothic" w:hAnsi="Century Gothic"/>
                    <w:color w:val="4C483D"/>
                  </w:rPr>
                  <w:t>: Si el importe de ventas es inferior al punto de equilibrio, su negocio está perdiendo dinero.</w:t>
                </w:r>
              </w:p>
            </w:tc>
          </w:tr>
        </w:tbl>
        <w:p w:rsidR="00843104" w:rsidRPr="006B781A" w:rsidRDefault="00B77304"/>
      </w:sdtContent>
    </w:sdt>
    <w:p w:rsidR="00843104" w:rsidRPr="006B781A" w:rsidRDefault="005F2B03">
      <w:pPr>
        <w:pStyle w:val="Ttulo2"/>
      </w:pPr>
      <w:bookmarkStart w:id="31" w:name="_Toc344383035"/>
      <w:r w:rsidRPr="006B781A">
        <w:rPr>
          <w:rFonts w:ascii="Garamond" w:hAnsi="Garamond"/>
          <w:color w:val="4C483D"/>
        </w:rPr>
        <w:t>Documentos varios</w:t>
      </w:r>
      <w:bookmarkEnd w:id="31"/>
    </w:p>
    <w:sdt>
      <w:sdtPr>
        <w:rPr>
          <w:color w:val="4C483D" w:themeColor="text2"/>
          <w:sz w:val="20"/>
          <w:szCs w:val="20"/>
        </w:rPr>
        <w:id w:val="2121636146"/>
        <w:placeholder>
          <w:docPart w:val="B2DDDD806EE148BFB6E64603F78F5702"/>
        </w:placeholder>
        <w:temporary/>
        <w:showingPlcHdr/>
        <w15:appearance w15:val="hidden"/>
      </w:sdtPr>
      <w:sdtContent>
        <w:tbl>
          <w:tblPr>
            <w:tblStyle w:val="Tabladesugerencia"/>
            <w:tblW w:w="5014" w:type="pct"/>
            <w:shd w:val="clear" w:color="auto" w:fill="E4E3E2" w:themeFill="background2"/>
            <w:tblCellMar>
              <w:top w:w="0" w:type="dxa"/>
            </w:tblCellMar>
            <w:tblLook w:val="04A0" w:firstRow="1" w:lastRow="0" w:firstColumn="1" w:lastColumn="0" w:noHBand="0" w:noVBand="1"/>
          </w:tblPr>
          <w:tblGrid>
            <w:gridCol w:w="628"/>
            <w:gridCol w:w="8468"/>
          </w:tblGrid>
          <w:tr w:rsidR="00843104" w:rsidRPr="006B781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43104" w:rsidRPr="006B781A" w:rsidRDefault="005F2B03">
                <w:pPr>
                  <w:pStyle w:val="Icono"/>
                </w:pPr>
                <w:r w:rsidRPr="006B781A">
                  <w:rPr>
                    <w:noProof/>
                    <w:lang w:eastAsia="es-CL"/>
                  </w:rPr>
                  <mc:AlternateContent>
                    <mc:Choice Requires="wpg">
                      <w:drawing>
                        <wp:inline distT="0" distB="0" distL="0" distR="0">
                          <wp:extent cx="228600" cy="228600"/>
                          <wp:effectExtent l="0" t="0" r="0" b="0"/>
                          <wp:docPr id="109" name="Grupo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orma libre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129404" id="Grupo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mqnnRokFAAD4EQAADgAAAAAAAAAAAAAAAAAuAgAAZHJz&#10;L2Uyb0RvYy54bWxQSwECLQAUAAYACAAAACEA+AwpmdgAAAADAQAADwAAAAAAAAAAAAAAAADjBwAA&#10;ZHJzL2Rvd25yZXYueG1sUEsFBgAAAAAEAAQA8wAAAOgIA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orma libre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43104" w:rsidRPr="006B781A" w:rsidRDefault="005F2B03" w:rsidP="00BC78F9">
                <w:pPr>
                  <w:pStyle w:val="Textodelasugerencia"/>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Para respaldar las declaraciones realizadas en su plan de negocio, quizás tenga que incluir alguno de los siguientes documentos, o todos, en el apéndice:</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Currículos personales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Declaraciones financieras personales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Informes de créditos, profesionales y personales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Copias de arrendamientos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Cartas de referencia</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Contratos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Documentos legales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Devoluciones de impuestos personales y profesionales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Documentos relevantes diversos</w:t>
                </w:r>
              </w:p>
              <w:p w:rsidR="00843104" w:rsidRPr="006B781A" w:rsidRDefault="005F2B03" w:rsidP="00BC78F9">
                <w:pPr>
                  <w:pStyle w:val="Textodelasugerencia"/>
                  <w:numPr>
                    <w:ilvl w:val="0"/>
                    <w:numId w:val="2"/>
                  </w:numPr>
                  <w:spacing w:before="140" w:after="140"/>
                  <w:ind w:right="578"/>
                  <w:cnfStyle w:val="000000000000" w:firstRow="0" w:lastRow="0" w:firstColumn="0" w:lastColumn="0" w:oddVBand="0" w:evenVBand="0" w:oddHBand="0" w:evenHBand="0" w:firstRowFirstColumn="0" w:firstRowLastColumn="0" w:lastRowFirstColumn="0" w:lastRowLastColumn="0"/>
                </w:pPr>
                <w:r w:rsidRPr="006B781A">
                  <w:rPr>
                    <w:rFonts w:ascii="Century Gothic" w:hAnsi="Century Gothic"/>
                    <w:color w:val="4C483D"/>
                  </w:rPr>
                  <w:t>Fotografías</w:t>
                </w:r>
              </w:p>
            </w:tc>
          </w:tr>
        </w:tbl>
        <w:p w:rsidR="00843104" w:rsidRPr="006B781A" w:rsidRDefault="00B77304"/>
      </w:sdtContent>
    </w:sdt>
    <w:sectPr w:rsidR="00843104" w:rsidRPr="006B781A">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12" w:rsidRDefault="009A2312">
      <w:pPr>
        <w:spacing w:after="0" w:line="240" w:lineRule="auto"/>
      </w:pPr>
      <w:r>
        <w:separator/>
      </w:r>
    </w:p>
  </w:endnote>
  <w:endnote w:type="continuationSeparator" w:id="0">
    <w:p w:rsidR="009A2312" w:rsidRDefault="009A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304" w:rsidRPr="003D7D3A" w:rsidRDefault="00B77304">
    <w:pPr>
      <w:pStyle w:val="Piedepgina"/>
      <w:rPr>
        <w:lang w:val="es-ES"/>
      </w:rPr>
    </w:pPr>
    <w:sdt>
      <w:sdtPr>
        <w:alias w:val="Título"/>
        <w:tag w:val=""/>
        <w:id w:val="280004402"/>
        <w:placeholder>
          <w:docPart w:val="ABDCD233C5814E1A9EC84E8185D45E87"/>
        </w:placeholder>
        <w:dataBinding w:prefixMappings="xmlns:ns0='http://purl.org/dc/elements/1.1/' xmlns:ns1='http://schemas.openxmlformats.org/package/2006/metadata/core-properties' " w:xpath="/ns1:coreProperties[1]/ns0:title[1]" w:storeItemID="{6C3C8BC8-F283-45AE-878A-BAB7291924A1}"/>
        <w:text/>
      </w:sdtPr>
      <w:sdtContent>
        <w:r w:rsidR="00142410">
          <w:rPr>
            <w:lang w:val="es-CL"/>
          </w:rPr>
          <w:t>SY09 – TP1</w:t>
        </w:r>
      </w:sdtContent>
    </w:sdt>
    <w:r w:rsidRPr="00A82001">
      <w:rPr>
        <w:lang w:val="es-ES"/>
      </w:rPr>
      <w:t xml:space="preserve"> - </w:t>
    </w:r>
    <w:sdt>
      <w:sdtPr>
        <w:alias w:val="Fecha"/>
        <w:tag w:val=""/>
        <w:id w:val="-1976370188"/>
        <w:placeholder>
          <w:docPart w:val="8BE98B585C3640068FC63F919F5368EE"/>
        </w:placeholder>
        <w:showingPlcHdr/>
        <w:dataBinding w:prefixMappings="xmlns:ns0='http://schemas.microsoft.com/office/2006/coverPageProps' " w:xpath="/ns0:CoverPageProperties[1]/ns0:PublishDate[1]" w:storeItemID="{55AF091B-3C7A-41E3-B477-F2FDAA23CFDA}"/>
        <w:date>
          <w:dateFormat w:val="MMMM' de 'yyyy"/>
          <w:lid w:val="es-ES"/>
          <w:storeMappedDataAs w:val="dateTime"/>
          <w:calendar w:val="gregorian"/>
        </w:date>
      </w:sdtPr>
      <w:sdtContent>
        <w:r w:rsidRPr="003D7D3A">
          <w:rPr>
            <w:rFonts w:ascii="Century Gothic" w:hAnsi="Century Gothic"/>
            <w:color w:val="F24F4F"/>
            <w:lang w:val="es-ES"/>
          </w:rPr>
          <w:t>[Seleccione fecha]</w:t>
        </w:r>
      </w:sdtContent>
    </w:sdt>
    <w:r w:rsidRPr="00F9773A">
      <w:rPr>
        <w:lang w:val="es-ES"/>
      </w:rPr>
      <w:t xml:space="preserve"> </w:t>
    </w:r>
    <w:r>
      <w:ptab w:relativeTo="margin" w:alignment="right" w:leader="none"/>
    </w:r>
    <w:r>
      <w:fldChar w:fldCharType="begin"/>
    </w:r>
    <w:r w:rsidRPr="00F9773A">
      <w:rPr>
        <w:lang w:val="es-ES"/>
      </w:rPr>
      <w:instrText xml:space="preserve"> PAGE   \* MERGEFORMAT </w:instrText>
    </w:r>
    <w:r>
      <w:fldChar w:fldCharType="separate"/>
    </w:r>
    <w:r w:rsidR="00142410">
      <w:rPr>
        <w:noProof/>
        <w:lang w:val="es-ES"/>
      </w:rPr>
      <w:t>13</w:t>
    </w:r>
    <w:r>
      <w:rPr>
        <w:noProof/>
      </w:rPr>
      <w:fldChar w:fldCharType="end"/>
    </w:r>
    <w:r>
      <w:fldChar w:fldCharType="begin"/>
    </w:r>
    <w:r w:rsidRPr="003D7D3A">
      <w:rPr>
        <w:rFonts w:ascii="Century Gothic" w:hAnsi="Century Gothic"/>
        <w:color w:val="F24F4F"/>
        <w:lang w:val="es-ES"/>
      </w:rPr>
      <w:instrText>[Título del plan de negocio]</w:instrText>
    </w:r>
    <w:r>
      <w:fldChar w:fldCharType="separate"/>
    </w:r>
    <w:r w:rsidRPr="003D7D3A">
      <w:rPr>
        <w:rFonts w:ascii="Century Gothic" w:hAnsi="Century Gothic"/>
        <w:color w:val="F24F4F"/>
        <w:lang w:val="es-ES"/>
      </w:rPr>
      <w:t xml:space="preserve"> - </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12" w:rsidRDefault="009A2312">
      <w:pPr>
        <w:spacing w:after="0" w:line="240" w:lineRule="auto"/>
      </w:pPr>
      <w:r>
        <w:separator/>
      </w:r>
    </w:p>
  </w:footnote>
  <w:footnote w:type="continuationSeparator" w:id="0">
    <w:p w:rsidR="009A2312" w:rsidRDefault="009A23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D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04"/>
    <w:rsid w:val="00017492"/>
    <w:rsid w:val="000637D8"/>
    <w:rsid w:val="000F582B"/>
    <w:rsid w:val="00112734"/>
    <w:rsid w:val="00124EBE"/>
    <w:rsid w:val="00142410"/>
    <w:rsid w:val="00161292"/>
    <w:rsid w:val="001622E8"/>
    <w:rsid w:val="00315312"/>
    <w:rsid w:val="0033022F"/>
    <w:rsid w:val="003501FF"/>
    <w:rsid w:val="003952DD"/>
    <w:rsid w:val="003D7D3A"/>
    <w:rsid w:val="00483EB8"/>
    <w:rsid w:val="005F2B03"/>
    <w:rsid w:val="00602245"/>
    <w:rsid w:val="006605BD"/>
    <w:rsid w:val="006B781A"/>
    <w:rsid w:val="00716B83"/>
    <w:rsid w:val="00806F2F"/>
    <w:rsid w:val="00843104"/>
    <w:rsid w:val="008D4619"/>
    <w:rsid w:val="009A2312"/>
    <w:rsid w:val="009A24BE"/>
    <w:rsid w:val="00A12B94"/>
    <w:rsid w:val="00A82001"/>
    <w:rsid w:val="00AC797F"/>
    <w:rsid w:val="00B2599B"/>
    <w:rsid w:val="00B52B17"/>
    <w:rsid w:val="00B77304"/>
    <w:rsid w:val="00B95E2E"/>
    <w:rsid w:val="00BC78F9"/>
    <w:rsid w:val="00C011C7"/>
    <w:rsid w:val="00CB1A9E"/>
    <w:rsid w:val="00CD6F6D"/>
    <w:rsid w:val="00CD79FA"/>
    <w:rsid w:val="00D9760A"/>
    <w:rsid w:val="00DF1920"/>
    <w:rsid w:val="00E43245"/>
    <w:rsid w:val="00EA497B"/>
    <w:rsid w:val="00F017EC"/>
    <w:rsid w:val="00F72F3E"/>
    <w:rsid w:val="00F81DD9"/>
    <w:rsid w:val="00F91FC1"/>
    <w:rsid w:val="00F977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56A2BD6-AF7E-46E2-AF71-7F6CCE8D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tulo1">
    <w:name w:val="heading 1"/>
    <w:basedOn w:val="Normal"/>
    <w:next w:val="Normal"/>
    <w:link w:val="Ttulo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Pr>
      <w:color w:val="808080"/>
    </w:rPr>
  </w:style>
  <w:style w:type="paragraph" w:styleId="Puesto">
    <w:name w:val="Title"/>
    <w:basedOn w:val="Normal"/>
    <w:next w:val="Normal"/>
    <w:link w:val="Puesto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PuestoCar">
    <w:name w:val="Puesto Car"/>
    <w:basedOn w:val="Fuentedeprrafopredeter"/>
    <w:link w:val="Puest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F24F4F" w:themeColor="accent1"/>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color w:val="F24F4F" w:themeColor="accent1"/>
      <w:sz w:val="36"/>
      <w:szCs w:val="36"/>
    </w:rPr>
  </w:style>
  <w:style w:type="character" w:customStyle="1" w:styleId="Ttulo2Car">
    <w:name w:val="Título 2 Car"/>
    <w:basedOn w:val="Fuentedeprrafopredeter"/>
    <w:link w:val="Ttulo2"/>
    <w:uiPriority w:val="9"/>
    <w:rPr>
      <w:b/>
      <w:bCs/>
      <w:sz w:val="26"/>
      <w:szCs w:val="26"/>
    </w:rPr>
  </w:style>
  <w:style w:type="paragraph" w:styleId="TtulodeTDC">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D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4C483D" w:themeColor="hyperlink"/>
      <w:u w:val="single"/>
    </w:rPr>
  </w:style>
  <w:style w:type="character" w:customStyle="1" w:styleId="Ttulo3Car">
    <w:name w:val="Título 3 Car"/>
    <w:basedOn w:val="Fuentedeprrafopredeter"/>
    <w:link w:val="Ttulo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piedepgina">
    <w:name w:val="Alt. pie de página"/>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extodelasugerencia">
    <w:name w:val="Texto de la sugerencia"/>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DF1010" w:themeColor="accent1" w:themeShade="BF"/>
    </w:rPr>
  </w:style>
  <w:style w:type="table" w:customStyle="1" w:styleId="Tablafinanciera">
    <w:name w:val="Tabla financiera"/>
    <w:basedOn w:val="Tabla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B95E2E"/>
    <w:pPr>
      <w:spacing w:before="100" w:beforeAutospacing="1" w:after="100" w:afterAutospacing="1" w:line="240" w:lineRule="auto"/>
    </w:pPr>
    <w:rPr>
      <w:rFonts w:ascii="Times New Roman" w:eastAsia="Times New Roman" w:hAnsi="Times New Roman" w:cs="Times New Roman"/>
      <w:color w:val="auto"/>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10880">
      <w:bodyDiv w:val="1"/>
      <w:marLeft w:val="0"/>
      <w:marRight w:val="0"/>
      <w:marTop w:val="0"/>
      <w:marBottom w:val="0"/>
      <w:divBdr>
        <w:top w:val="none" w:sz="0" w:space="0" w:color="auto"/>
        <w:left w:val="none" w:sz="0" w:space="0" w:color="auto"/>
        <w:bottom w:val="none" w:sz="0" w:space="0" w:color="auto"/>
        <w:right w:val="none" w:sz="0" w:space="0" w:color="auto"/>
      </w:divBdr>
    </w:div>
    <w:div w:id="715157189">
      <w:bodyDiv w:val="1"/>
      <w:marLeft w:val="0"/>
      <w:marRight w:val="0"/>
      <w:marTop w:val="0"/>
      <w:marBottom w:val="0"/>
      <w:divBdr>
        <w:top w:val="none" w:sz="0" w:space="0" w:color="auto"/>
        <w:left w:val="none" w:sz="0" w:space="0" w:color="auto"/>
        <w:bottom w:val="none" w:sz="0" w:space="0" w:color="auto"/>
        <w:right w:val="none" w:sz="0" w:space="0" w:color="auto"/>
      </w:divBdr>
    </w:div>
    <w:div w:id="786504341">
      <w:bodyDiv w:val="1"/>
      <w:marLeft w:val="0"/>
      <w:marRight w:val="0"/>
      <w:marTop w:val="0"/>
      <w:marBottom w:val="0"/>
      <w:divBdr>
        <w:top w:val="none" w:sz="0" w:space="0" w:color="auto"/>
        <w:left w:val="none" w:sz="0" w:space="0" w:color="auto"/>
        <w:bottom w:val="none" w:sz="0" w:space="0" w:color="auto"/>
        <w:right w:val="none" w:sz="0" w:space="0" w:color="auto"/>
      </w:divBdr>
      <w:divsChild>
        <w:div w:id="1028021135">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4401827">
      <w:bodyDiv w:val="1"/>
      <w:marLeft w:val="0"/>
      <w:marRight w:val="0"/>
      <w:marTop w:val="0"/>
      <w:marBottom w:val="0"/>
      <w:divBdr>
        <w:top w:val="none" w:sz="0" w:space="0" w:color="auto"/>
        <w:left w:val="none" w:sz="0" w:space="0" w:color="auto"/>
        <w:bottom w:val="none" w:sz="0" w:space="0" w:color="auto"/>
        <w:right w:val="none" w:sz="0" w:space="0" w:color="auto"/>
      </w:divBdr>
      <w:divsChild>
        <w:div w:id="774909240">
          <w:marLeft w:val="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6995582">
      <w:bodyDiv w:val="1"/>
      <w:marLeft w:val="0"/>
      <w:marRight w:val="0"/>
      <w:marTop w:val="0"/>
      <w:marBottom w:val="0"/>
      <w:divBdr>
        <w:top w:val="none" w:sz="0" w:space="0" w:color="auto"/>
        <w:left w:val="none" w:sz="0" w:space="0" w:color="auto"/>
        <w:bottom w:val="none" w:sz="0" w:space="0" w:color="auto"/>
        <w:right w:val="none" w:sz="0" w:space="0" w:color="auto"/>
      </w:divBdr>
    </w:div>
    <w:div w:id="16949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freng\AppData\Roaming\Microsoft\Plantillas\Plan%20de%20negocios%20rojinegr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s-ES" altLang="zh-CN" sz="1400" b="0" i="0" u="none" strike="noStrike" baseline="0" smtClean="0"/>
              <a:t>Crecimiento del mercado local</a:t>
            </a:r>
            <a:endParaRPr lang="en-US">
              <a:solidFill>
                <a:schemeClr val="accent1"/>
              </a:solidFill>
              <a:latin typeface="+mj-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s-CL"/>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Clientes potenciales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Viviendas nuevas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Negocios nuevos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296237088"/>
        <c:axId val="545364224"/>
      </c:lineChart>
      <c:catAx>
        <c:axId val="29623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45364224"/>
        <c:crosses val="autoZero"/>
        <c:auto val="1"/>
        <c:lblAlgn val="ctr"/>
        <c:lblOffset val="100"/>
        <c:noMultiLvlLbl val="0"/>
      </c:catAx>
      <c:valAx>
        <c:axId val="54536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zh-CN" sz="1000" b="0" i="0" u="none" strike="noStrike" baseline="0" smtClean="0"/>
                  <a:t>% de crecimiento respecto al período anterior</a:t>
                </a:r>
                <a:endParaRPr lang="en-US"/>
              </a:p>
            </c:rich>
          </c:tx>
          <c:layout>
            <c:manualLayout>
              <c:xMode val="edge"/>
              <c:yMode val="edge"/>
              <c:x val="1.4423076923076924E-2"/>
              <c:y val="0.246027996500437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96237088"/>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s-ES" altLang="zh-CN" sz="1400" b="0" i="0" u="none" strike="noStrike" baseline="0" smtClean="0"/>
              <a:t>Segmentos del mercado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s-CL"/>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Columna2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s-CL"/>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s-CL"/>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s-CL"/>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s-CL"/>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Élite</c:v>
                </c:pt>
                <c:pt idx="1">
                  <c:v>Promedio</c:v>
                </c:pt>
                <c:pt idx="2">
                  <c:v>Descuento</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DDDD806EE148BFB6E64603F78F5702"/>
        <w:category>
          <w:name w:val="General"/>
          <w:gallery w:val="placeholder"/>
        </w:category>
        <w:types>
          <w:type w:val="bbPlcHdr"/>
        </w:types>
        <w:behaviors>
          <w:behavior w:val="content"/>
        </w:behaviors>
        <w:guid w:val="{E7AAEB9F-A483-4491-B89B-B99A360F8607}"/>
      </w:docPartPr>
      <w:docPartBody>
        <w:p w:rsidR="00000000" w:rsidRDefault="004F42D5">
          <w:pPr>
            <w:pStyle w:val="B2DDDD806EE148BFB6E64603F78F5702"/>
          </w:pPr>
          <w:r>
            <w:rPr>
              <w:rStyle w:val="Textodelmarcadordeposicin"/>
            </w:rPr>
            <w:t>Click here to enter text.</w:t>
          </w:r>
        </w:p>
      </w:docPartBody>
    </w:docPart>
    <w:docPart>
      <w:docPartPr>
        <w:name w:val="6387F6D524D94AAA99429E9299E9BD9C"/>
        <w:category>
          <w:name w:val="General"/>
          <w:gallery w:val="placeholder"/>
        </w:category>
        <w:types>
          <w:type w:val="bbPlcHdr"/>
        </w:types>
        <w:behaviors>
          <w:behavior w:val="content"/>
        </w:behaviors>
        <w:guid w:val="{12C01582-FD69-4D77-8660-D6AFB6B2DF4C}"/>
      </w:docPartPr>
      <w:docPartBody>
        <w:p w:rsidR="00000000" w:rsidRDefault="004F42D5">
          <w:pPr>
            <w:pStyle w:val="6387F6D524D94AAA99429E9299E9BD9C"/>
          </w:pPr>
          <w:r w:rsidRPr="003D7D3A">
            <w:rPr>
              <w:noProof/>
              <w:lang w:val="es-ES"/>
            </w:rPr>
            <w:t>Mes y año de inicio</w:t>
          </w:r>
          <w:r w:rsidRPr="001622E8">
            <w:rPr>
              <w:noProof/>
              <w:lang w:val="es-ES"/>
            </w:rPr>
            <w:t>]</w:t>
          </w:r>
        </w:p>
      </w:docPartBody>
    </w:docPart>
    <w:docPart>
      <w:docPartPr>
        <w:name w:val="62345C4F5520404BB6E5154A8DDA8F63"/>
        <w:category>
          <w:name w:val="General"/>
          <w:gallery w:val="placeholder"/>
        </w:category>
        <w:types>
          <w:type w:val="bbPlcHdr"/>
        </w:types>
        <w:behaviors>
          <w:behavior w:val="content"/>
        </w:behaviors>
        <w:guid w:val="{FE6F7EC1-8AAC-49DA-A1C0-337EF18C8D95}"/>
      </w:docPartPr>
      <w:docPartBody>
        <w:p w:rsidR="00000000" w:rsidRDefault="004F42D5">
          <w:pPr>
            <w:pStyle w:val="62345C4F5520404BB6E5154A8DDA8F63"/>
          </w:pPr>
          <w:r w:rsidRPr="001622E8">
            <w:rPr>
              <w:noProof/>
              <w:lang w:val="es-ES"/>
            </w:rPr>
            <w:t>[</w:t>
          </w:r>
          <w:r w:rsidRPr="003D7D3A">
            <w:rPr>
              <w:noProof/>
              <w:lang w:val="es-ES"/>
            </w:rPr>
            <w:t>Mes y año de finalización</w:t>
          </w:r>
          <w:r w:rsidRPr="001622E8">
            <w:rPr>
              <w:noProof/>
              <w:lang w:val="es-ES"/>
            </w:rPr>
            <w:t>]</w:t>
          </w:r>
        </w:p>
      </w:docPartBody>
    </w:docPart>
    <w:docPart>
      <w:docPartPr>
        <w:name w:val="89B80F22D71D4AB3B74EFDA377DBF4B0"/>
        <w:category>
          <w:name w:val="General"/>
          <w:gallery w:val="placeholder"/>
        </w:category>
        <w:types>
          <w:type w:val="bbPlcHdr"/>
        </w:types>
        <w:behaviors>
          <w:behavior w:val="content"/>
        </w:behaviors>
        <w:guid w:val="{A75FC137-6AE1-4BC5-90F9-484F58BF529A}"/>
      </w:docPartPr>
      <w:docPartBody>
        <w:p w:rsidR="00000000" w:rsidRDefault="004F42D5">
          <w:pPr>
            <w:pStyle w:val="89B80F22D71D4AB3B74EFDA377DBF4B0"/>
          </w:pPr>
          <w:r w:rsidRPr="00F91FC1">
            <w:rPr>
              <w:noProof/>
              <w:lang w:val="es-ES"/>
            </w:rPr>
            <w:t>[Título del plan de negocio]</w:t>
          </w:r>
        </w:p>
      </w:docPartBody>
    </w:docPart>
    <w:docPart>
      <w:docPartPr>
        <w:name w:val="C679FBBD73FC40A395FD774FFB63DCDD"/>
        <w:category>
          <w:name w:val="General"/>
          <w:gallery w:val="placeholder"/>
        </w:category>
        <w:types>
          <w:type w:val="bbPlcHdr"/>
        </w:types>
        <w:behaviors>
          <w:behavior w:val="content"/>
        </w:behaviors>
        <w:guid w:val="{8E8E3EA7-E58B-4475-9F95-298CD1E202C3}"/>
      </w:docPartPr>
      <w:docPartBody>
        <w:p w:rsidR="00000000" w:rsidRDefault="004F42D5">
          <w:pPr>
            <w:pStyle w:val="C679FBBD73FC40A395FD774FFB63DCDD"/>
          </w:pPr>
          <w:r w:rsidRPr="00F91FC1">
            <w:rPr>
              <w:noProof/>
              <w:lang w:val="es-ES"/>
            </w:rPr>
            <w:t>[Subtítulo del plan de negocio]</w:t>
          </w:r>
        </w:p>
      </w:docPartBody>
    </w:docPart>
    <w:docPart>
      <w:docPartPr>
        <w:name w:val="ABDCD233C5814E1A9EC84E8185D45E87"/>
        <w:category>
          <w:name w:val="General"/>
          <w:gallery w:val="placeholder"/>
        </w:category>
        <w:types>
          <w:type w:val="bbPlcHdr"/>
        </w:types>
        <w:behaviors>
          <w:behavior w:val="content"/>
        </w:behaviors>
        <w:guid w:val="{215A5FE8-026F-44E4-8CDE-B792E225F3F2}"/>
      </w:docPartPr>
      <w:docPartBody>
        <w:p w:rsidR="00000000" w:rsidRDefault="004F42D5">
          <w:pPr>
            <w:pStyle w:val="ABDCD233C5814E1A9EC84E8185D45E87"/>
          </w:pPr>
          <w:r w:rsidRPr="003D7D3A">
            <w:rPr>
              <w:lang w:val="es-ES"/>
            </w:rPr>
            <w:t>[Título del plan de negocio]</w:t>
          </w:r>
        </w:p>
      </w:docPartBody>
    </w:docPart>
    <w:docPart>
      <w:docPartPr>
        <w:name w:val="8BE98B585C3640068FC63F919F5368EE"/>
        <w:category>
          <w:name w:val="General"/>
          <w:gallery w:val="placeholder"/>
        </w:category>
        <w:types>
          <w:type w:val="bbPlcHdr"/>
        </w:types>
        <w:behaviors>
          <w:behavior w:val="content"/>
        </w:behaviors>
        <w:guid w:val="{9D795540-1F47-461B-B604-06AF616B4298}"/>
      </w:docPartPr>
      <w:docPartBody>
        <w:p w:rsidR="00000000" w:rsidRDefault="004F42D5">
          <w:pPr>
            <w:pStyle w:val="8BE98B585C3640068FC63F919F5368EE"/>
          </w:pPr>
          <w:r w:rsidRPr="003D7D3A">
            <w:rPr>
              <w:rFonts w:ascii="Century Gothic" w:hAnsi="Century Gothic"/>
              <w:color w:val="F24F4F"/>
              <w:lang w:val="es-ES"/>
            </w:rPr>
            <w:t>[Seleccione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D5"/>
    <w:rsid w:val="004F42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2DDDD806EE148BFB6E64603F78F5702">
    <w:name w:val="B2DDDD806EE148BFB6E64603F78F5702"/>
  </w:style>
  <w:style w:type="paragraph" w:customStyle="1" w:styleId="6387F6D524D94AAA99429E9299E9BD9C">
    <w:name w:val="6387F6D524D94AAA99429E9299E9BD9C"/>
  </w:style>
  <w:style w:type="paragraph" w:customStyle="1" w:styleId="62345C4F5520404BB6E5154A8DDA8F63">
    <w:name w:val="62345C4F5520404BB6E5154A8DDA8F63"/>
  </w:style>
  <w:style w:type="paragraph" w:customStyle="1" w:styleId="89B80F22D71D4AB3B74EFDA377DBF4B0">
    <w:name w:val="89B80F22D71D4AB3B74EFDA377DBF4B0"/>
  </w:style>
  <w:style w:type="paragraph" w:customStyle="1" w:styleId="C679FBBD73FC40A395FD774FFB63DCDD">
    <w:name w:val="C679FBBD73FC40A395FD774FFB63DCDD"/>
  </w:style>
  <w:style w:type="paragraph" w:customStyle="1" w:styleId="ABDCD233C5814E1A9EC84E8185D45E87">
    <w:name w:val="ABDCD233C5814E1A9EC84E8185D45E87"/>
  </w:style>
  <w:style w:type="paragraph" w:customStyle="1" w:styleId="8BE98B585C3640068FC63F919F5368EE">
    <w:name w:val="8BE98B585C3640068FC63F919F536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P15</CompanyAddress>
  <CompanyPhone/>
  <CompanyFax/>
  <CompanyEmail>Cristian GARRIDO</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1E1F4F08-E83B-42C1-9D60-4254B57D9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 rojinegro.dotx</Template>
  <TotalTime>200</TotalTime>
  <Pages>18</Pages>
  <Words>4877</Words>
  <Characters>26827</Characters>
  <Application>Microsoft Office Word</Application>
  <DocSecurity>0</DocSecurity>
  <Lines>223</Lines>
  <Paragraphs>63</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36</vt:i4>
      </vt:variant>
    </vt:vector>
  </HeadingPairs>
  <TitlesOfParts>
    <vt:vector size="39" baseType="lpstr">
      <vt:lpstr>SY09 – TP1 </vt:lpstr>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SY09 – TP1</dc:title>
  <dc:subject>Analyse de données</dc:subject>
  <dc:creator>kefreng</dc:creator>
  <cp:keywords/>
  <dc:description/>
  <cp:lastModifiedBy>kefreng</cp:lastModifiedBy>
  <cp:revision>1</cp:revision>
  <dcterms:created xsi:type="dcterms:W3CDTF">2015-03-28T21:15:00Z</dcterms:created>
  <dcterms:modified xsi:type="dcterms:W3CDTF">2015-03-29T00:36:00Z</dcterms:modified>
  <cp:contentStatus>Felix FLORES</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